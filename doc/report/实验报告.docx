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D746D" w14:textId="77777777" w:rsidR="00E97402" w:rsidRDefault="00E97402">
      <w:pPr>
        <w:pStyle w:val="Text"/>
        <w:ind w:firstLine="0"/>
        <w:rPr>
          <w:sz w:val="18"/>
          <w:szCs w:val="18"/>
        </w:rPr>
      </w:pPr>
      <w:bookmarkStart w:id="0" w:name="_Hlk22130435"/>
      <w:bookmarkEnd w:id="0"/>
      <w:r>
        <w:rPr>
          <w:sz w:val="18"/>
          <w:szCs w:val="18"/>
        </w:rPr>
        <w:footnoteReference w:customMarkFollows="1" w:id="1"/>
        <w:sym w:font="Symbol" w:char="F020"/>
      </w:r>
    </w:p>
    <w:p w14:paraId="2B284966" w14:textId="7187D1E2" w:rsidR="00E97402" w:rsidRDefault="00DC4F7C">
      <w:pPr>
        <w:pStyle w:val="a3"/>
        <w:framePr w:wrap="notBeside"/>
      </w:pPr>
      <w:r>
        <w:rPr>
          <w:rFonts w:hint="eastAsia"/>
          <w:lang w:eastAsia="zh-CN"/>
        </w:rPr>
        <w:t>The</w:t>
      </w:r>
      <w:r>
        <w:t xml:space="preserve"> Application of MLP in Nonlinear Function</w:t>
      </w:r>
    </w:p>
    <w:p w14:paraId="7C3204FB" w14:textId="431694DB" w:rsidR="00000BAA" w:rsidRDefault="00B663B6">
      <w:pPr>
        <w:pStyle w:val="Authors"/>
        <w:framePr w:wrap="notBeside"/>
        <w:rPr>
          <w:lang w:eastAsia="zh-CN"/>
        </w:rPr>
      </w:pPr>
      <w:r>
        <w:rPr>
          <w:lang w:eastAsia="zh-CN"/>
        </w:rPr>
        <w:t>Sheng qi</w:t>
      </w:r>
      <w:r w:rsidR="0006064B">
        <w:rPr>
          <w:lang w:eastAsia="zh-CN"/>
        </w:rPr>
        <w:t xml:space="preserve"> Pan, Student Member</w:t>
      </w:r>
    </w:p>
    <w:p w14:paraId="439492B0" w14:textId="7D673A3C" w:rsidR="00E97402" w:rsidRDefault="00DB53DB">
      <w:pPr>
        <w:pStyle w:val="Authors"/>
        <w:framePr w:wrap="notBeside"/>
      </w:pPr>
      <w:r w:rsidRPr="00DB53DB">
        <w:t>College of</w:t>
      </w:r>
      <w:r>
        <w:t xml:space="preserve"> </w:t>
      </w:r>
      <w:r w:rsidRPr="00DB53DB">
        <w:t>Electrical Engineering</w:t>
      </w:r>
      <w:r w:rsidR="00000BAA">
        <w:t>, Zhejiang University</w:t>
      </w:r>
    </w:p>
    <w:p w14:paraId="35CC5277" w14:textId="57A30F05" w:rsidR="00E97402" w:rsidRDefault="00E97402">
      <w:pPr>
        <w:pStyle w:val="Abstract"/>
      </w:pPr>
      <w:r>
        <w:rPr>
          <w:i/>
          <w:iCs/>
        </w:rPr>
        <w:t>Abstract</w:t>
      </w:r>
      <w:r>
        <w:t>—</w:t>
      </w:r>
      <w:r w:rsidR="002E1009">
        <w:t>In order to solve the</w:t>
      </w:r>
      <w:r w:rsidR="00452D4F">
        <w:t xml:space="preserve"> low precision prediction problem in conventional method of nonlinear function fitting, BP neural network is applied. After analyzing the BP neural network structure and training process, BP neural network is established by the given nonlinear data</w:t>
      </w:r>
      <w:r w:rsidR="0066684E">
        <w:t>, and the software is base</w:t>
      </w:r>
      <w:r w:rsidR="005B22CB">
        <w:t>d</w:t>
      </w:r>
      <w:r w:rsidR="0066684E">
        <w:t xml:space="preserve"> on python</w:t>
      </w:r>
      <w:r w:rsidR="0060416F">
        <w:t xml:space="preserve">. </w:t>
      </w:r>
      <w:r w:rsidR="00B663B6">
        <w:t xml:space="preserve">Then we trained the </w:t>
      </w:r>
      <w:r w:rsidR="00E02844">
        <w:t xml:space="preserve">MLP model </w:t>
      </w:r>
      <w:r w:rsidR="00A35726">
        <w:t>and find out how it performs when the hyperparameters are changed.</w:t>
      </w:r>
      <w:r w:rsidR="009D6C48">
        <w:t xml:space="preserve"> </w:t>
      </w:r>
      <w:r w:rsidR="0060416F">
        <w:t xml:space="preserve">The simulation </w:t>
      </w:r>
      <w:r w:rsidR="003F06C8">
        <w:t xml:space="preserve">reveals that the application of BP neural network in </w:t>
      </w:r>
      <w:r w:rsidR="00F101D2">
        <w:t>nonlinear</w:t>
      </w:r>
      <w:r w:rsidR="003F06C8">
        <w:t xml:space="preserve"> function has a good performance</w:t>
      </w:r>
      <w:r w:rsidR="00B663B6">
        <w:t xml:space="preserve"> if the hyperparameters are picked appropriately. </w:t>
      </w:r>
    </w:p>
    <w:p w14:paraId="7A84619D" w14:textId="0C926F15" w:rsidR="00E97402" w:rsidRDefault="00E97402"/>
    <w:p w14:paraId="43A1C1B1" w14:textId="6EAD13E7" w:rsidR="00E97402" w:rsidRDefault="00E97402">
      <w:pPr>
        <w:pStyle w:val="IndexTerms"/>
      </w:pPr>
      <w:bookmarkStart w:id="1" w:name="PointTmp"/>
      <w:r>
        <w:rPr>
          <w:i/>
          <w:iCs/>
        </w:rPr>
        <w:t>Index Terms</w:t>
      </w:r>
      <w:r>
        <w:t>—</w:t>
      </w:r>
      <w:r w:rsidR="009B048D">
        <w:t xml:space="preserve">function fitting, neural networks, proximity, BP </w:t>
      </w:r>
      <w:r w:rsidR="003F06C8">
        <w:t>algorithm</w:t>
      </w:r>
      <w:r w:rsidR="00316331">
        <w:t>, multilayer percept</w:t>
      </w:r>
      <w:r w:rsidR="00085D64">
        <w:t>r</w:t>
      </w:r>
      <w:r w:rsidR="00316331">
        <w:t>on</w:t>
      </w:r>
      <w:r w:rsidR="005A2544">
        <w:t>, gradient descent</w:t>
      </w:r>
    </w:p>
    <w:p w14:paraId="2F906E4E" w14:textId="77777777" w:rsidR="00E97402" w:rsidRDefault="00E97402"/>
    <w:bookmarkEnd w:id="1"/>
    <w:p w14:paraId="52E4795B" w14:textId="77777777" w:rsidR="00E97402" w:rsidRDefault="00E97402">
      <w:pPr>
        <w:pStyle w:val="1"/>
      </w:pPr>
      <w:r>
        <w:t>I</w:t>
      </w:r>
      <w:r>
        <w:rPr>
          <w:sz w:val="16"/>
          <w:szCs w:val="16"/>
        </w:rPr>
        <w:t>NTRODUCTION</w:t>
      </w:r>
    </w:p>
    <w:p w14:paraId="22107BCA" w14:textId="3CBB2981" w:rsidR="00E97402" w:rsidRDefault="00A67E86">
      <w:pPr>
        <w:pStyle w:val="Text"/>
        <w:keepNext/>
        <w:framePr w:dropCap="drop" w:lines="2" w:wrap="auto" w:vAnchor="text" w:hAnchor="text"/>
        <w:spacing w:line="480" w:lineRule="exact"/>
        <w:ind w:firstLine="0"/>
        <w:rPr>
          <w:smallCaps/>
          <w:position w:val="-3"/>
          <w:sz w:val="56"/>
          <w:szCs w:val="56"/>
        </w:rPr>
      </w:pPr>
      <w:r>
        <w:rPr>
          <w:position w:val="-3"/>
          <w:sz w:val="56"/>
          <w:szCs w:val="56"/>
        </w:rPr>
        <w:t>N</w:t>
      </w:r>
    </w:p>
    <w:p w14:paraId="46DEAA42" w14:textId="2A91EC93" w:rsidR="0018263A" w:rsidRDefault="00A67E86">
      <w:pPr>
        <w:pStyle w:val="Text"/>
        <w:ind w:firstLine="0"/>
      </w:pPr>
      <w:r>
        <w:rPr>
          <w:smallCaps/>
        </w:rPr>
        <w:t>OWADAYS</w:t>
      </w:r>
      <w:r>
        <w:t xml:space="preserve">, the world is filled with plenty of data, </w:t>
      </w:r>
      <w:r w:rsidR="00D464E3">
        <w:t xml:space="preserve">so a large amount of data is required </w:t>
      </w:r>
      <w:r w:rsidR="00383590">
        <w:t>to be stored and processed. Specifically, in science research, a lot of data is</w:t>
      </w:r>
      <w:r w:rsidR="00C425D1">
        <w:t xml:space="preserve"> </w:t>
      </w:r>
      <w:r w:rsidR="00780834">
        <w:t xml:space="preserve">there to be processed, which urges us to </w:t>
      </w:r>
      <w:r w:rsidR="00A6728C">
        <w:t xml:space="preserve">find a way to make full use of the data. </w:t>
      </w:r>
      <w:r w:rsidR="00DC00B1">
        <w:t xml:space="preserve">More casually, we </w:t>
      </w:r>
      <w:r w:rsidR="00004860">
        <w:t>must</w:t>
      </w:r>
      <w:r w:rsidR="00A41AC6">
        <w:t xml:space="preserve"> fit a nonlinear function based on the experiment data.</w:t>
      </w:r>
    </w:p>
    <w:p w14:paraId="6D69C527" w14:textId="36E8D21D" w:rsidR="00E97402" w:rsidRDefault="00A41AC6" w:rsidP="0018263A">
      <w:pPr>
        <w:pStyle w:val="Text"/>
      </w:pPr>
      <w:r>
        <w:t>T</w:t>
      </w:r>
      <w:r w:rsidR="00DC00B1">
        <w:t xml:space="preserve">hough the conventional </w:t>
      </w:r>
      <w:r>
        <w:t xml:space="preserve">data processing methods </w:t>
      </w:r>
      <w:r w:rsidR="00A93086">
        <w:t xml:space="preserve">perform well in linear function and polynomial function, </w:t>
      </w:r>
      <w:r w:rsidR="006D6567">
        <w:t xml:space="preserve">they may not </w:t>
      </w:r>
      <w:r w:rsidR="00327BFC">
        <w:t xml:space="preserve">work well when applied to nonlinear function. </w:t>
      </w:r>
      <w:r w:rsidR="00004860">
        <w:t>So,</w:t>
      </w:r>
      <w:r w:rsidR="004F50A2">
        <w:t xml:space="preserve"> I tried to fit a curve with the help of neural network.</w:t>
      </w:r>
    </w:p>
    <w:p w14:paraId="0DBD6208" w14:textId="3091B376" w:rsidR="00E97402" w:rsidRDefault="00A0254A">
      <w:pPr>
        <w:pStyle w:val="Text"/>
        <w:rPr>
          <w:lang w:eastAsia="zh-CN"/>
        </w:rPr>
      </w:pPr>
      <w:r>
        <w:rPr>
          <w:rFonts w:hint="eastAsia"/>
          <w:lang w:eastAsia="zh-CN"/>
        </w:rPr>
        <w:t>M</w:t>
      </w:r>
      <w:r>
        <w:rPr>
          <w:lang w:eastAsia="zh-CN"/>
        </w:rPr>
        <w:t>ulti</w:t>
      </w:r>
      <w:r w:rsidR="00BE4F0C">
        <w:rPr>
          <w:lang w:eastAsia="zh-CN"/>
        </w:rPr>
        <w:t>-</w:t>
      </w:r>
      <w:r>
        <w:rPr>
          <w:lang w:eastAsia="zh-CN"/>
        </w:rPr>
        <w:t xml:space="preserve">layer perceptron is a kind of </w:t>
      </w:r>
      <w:r w:rsidR="00C461B2">
        <w:rPr>
          <w:lang w:eastAsia="zh-CN"/>
        </w:rPr>
        <w:t xml:space="preserve">basic </w:t>
      </w:r>
      <w:r>
        <w:rPr>
          <w:lang w:eastAsia="zh-CN"/>
        </w:rPr>
        <w:t>neural</w:t>
      </w:r>
      <w:r w:rsidR="00FC171B">
        <w:rPr>
          <w:lang w:eastAsia="zh-CN"/>
        </w:rPr>
        <w:t xml:space="preserve"> </w:t>
      </w:r>
      <w:r>
        <w:rPr>
          <w:lang w:eastAsia="zh-CN"/>
        </w:rPr>
        <w:t>network</w:t>
      </w:r>
      <w:r w:rsidR="00A77CF1">
        <w:rPr>
          <w:lang w:eastAsia="zh-CN"/>
        </w:rPr>
        <w:t>, involving an input layer, several hidden layers and an output layer.</w:t>
      </w:r>
      <w:r w:rsidR="00BE4F0C" w:rsidRPr="00BE4F0C">
        <w:t xml:space="preserve"> </w:t>
      </w:r>
      <w:r w:rsidR="00BE4F0C" w:rsidRPr="00BE4F0C">
        <w:rPr>
          <w:lang w:eastAsia="zh-CN"/>
        </w:rPr>
        <w:t>In MLP, the neurons use non-linear activation functions that is designed to model the behavior of the neurons in the human brain.</w:t>
      </w:r>
      <w:r w:rsidR="00BE4F0C">
        <w:rPr>
          <w:lang w:eastAsia="zh-CN"/>
        </w:rPr>
        <w:t xml:space="preserve"> An multi-layer perception has a linear activation function in all its neurons and uses back propagation for its training. Typically,</w:t>
      </w:r>
      <w:r w:rsidR="00C34B4F">
        <w:rPr>
          <w:lang w:eastAsia="zh-CN"/>
        </w:rPr>
        <w:t xml:space="preserve"> sigmoid is picked as the activation function of the MLP in this paper.</w:t>
      </w:r>
    </w:p>
    <w:p w14:paraId="339BA692" w14:textId="27CF2F6F" w:rsidR="002B2189" w:rsidRDefault="00004860">
      <w:pPr>
        <w:pStyle w:val="Text"/>
        <w:rPr>
          <w:lang w:eastAsia="zh-CN"/>
        </w:rPr>
      </w:pPr>
      <w:r>
        <w:rPr>
          <w:lang w:eastAsia="zh-CN"/>
        </w:rPr>
        <w:t>NumPy</w:t>
      </w:r>
      <w:r w:rsidR="00D077EC">
        <w:rPr>
          <w:lang w:eastAsia="zh-CN"/>
        </w:rPr>
        <w:t xml:space="preserve"> is a popular efficient calculation package for python</w:t>
      </w:r>
      <w:r w:rsidR="00B8090C">
        <w:rPr>
          <w:lang w:eastAsia="zh-CN"/>
        </w:rPr>
        <w:t>.</w:t>
      </w:r>
      <w:r w:rsidR="008F24F8">
        <w:rPr>
          <w:lang w:eastAsia="zh-CN"/>
        </w:rPr>
        <w:t xml:space="preserve"> With </w:t>
      </w:r>
      <w:r>
        <w:rPr>
          <w:lang w:eastAsia="zh-CN"/>
        </w:rPr>
        <w:t>NumPy</w:t>
      </w:r>
      <w:r w:rsidR="008F24F8">
        <w:rPr>
          <w:lang w:eastAsia="zh-CN"/>
        </w:rPr>
        <w:t xml:space="preserve"> applied, the matrixes and vectors can be easily erected and calculated.</w:t>
      </w:r>
      <w:r w:rsidR="000E6808">
        <w:rPr>
          <w:lang w:eastAsia="zh-CN"/>
        </w:rPr>
        <w:t xml:space="preserve"> Since the erecting and training of MLP is based on matrix and vectors</w:t>
      </w:r>
      <w:r w:rsidR="006B5BFA">
        <w:rPr>
          <w:lang w:eastAsia="zh-CN"/>
        </w:rPr>
        <w:t xml:space="preserve">, </w:t>
      </w:r>
      <w:r>
        <w:rPr>
          <w:lang w:eastAsia="zh-CN"/>
        </w:rPr>
        <w:t>NumPy</w:t>
      </w:r>
      <w:r w:rsidR="00A24D7C">
        <w:rPr>
          <w:lang w:eastAsia="zh-CN"/>
        </w:rPr>
        <w:t xml:space="preserve"> is a good choice for this project.</w:t>
      </w:r>
    </w:p>
    <w:p w14:paraId="1C1506EB" w14:textId="70AD775A" w:rsidR="00004860" w:rsidRDefault="00004860">
      <w:pPr>
        <w:pStyle w:val="Text"/>
        <w:rPr>
          <w:lang w:eastAsia="zh-CN"/>
        </w:rPr>
      </w:pPr>
      <w:r>
        <w:rPr>
          <w:lang w:eastAsia="zh-CN"/>
        </w:rPr>
        <w:t xml:space="preserve">In this paper, we just simply used NumPy to finish the computing task and no </w:t>
      </w:r>
      <w:r w:rsidR="002F45B9">
        <w:rPr>
          <w:lang w:eastAsia="zh-CN"/>
        </w:rPr>
        <w:t>machine learning libraries are used.</w:t>
      </w:r>
    </w:p>
    <w:p w14:paraId="35667FEF" w14:textId="70DC2F3D" w:rsidR="008A3C23" w:rsidRDefault="00925F43" w:rsidP="001F4C5C">
      <w:pPr>
        <w:pStyle w:val="1"/>
      </w:pPr>
      <w:r>
        <w:t xml:space="preserve">Multi-layer perception </w:t>
      </w:r>
      <w:r w:rsidR="00FD6B20">
        <w:t>Networks</w:t>
      </w:r>
    </w:p>
    <w:p w14:paraId="305B2CBD" w14:textId="7346CB25" w:rsidR="00FD052C" w:rsidRPr="00CA50DD" w:rsidRDefault="00FD052C" w:rsidP="00FD052C">
      <w:pPr>
        <w:pStyle w:val="Text"/>
        <w:numPr>
          <w:ilvl w:val="0"/>
          <w:numId w:val="42"/>
        </w:numPr>
        <w:rPr>
          <w:i/>
          <w:iCs/>
          <w:lang w:eastAsia="zh-CN"/>
        </w:rPr>
      </w:pPr>
      <w:r w:rsidRPr="00CA50DD">
        <w:rPr>
          <w:i/>
          <w:iCs/>
          <w:lang w:eastAsia="zh-CN"/>
        </w:rPr>
        <w:t>Neur</w:t>
      </w:r>
      <w:r w:rsidR="00182A0B" w:rsidRPr="00CA50DD">
        <w:rPr>
          <w:i/>
          <w:iCs/>
          <w:lang w:eastAsia="zh-CN"/>
        </w:rPr>
        <w:t>on model</w:t>
      </w:r>
    </w:p>
    <w:p w14:paraId="5B9E1A62" w14:textId="062E1152" w:rsidR="00FD6B20" w:rsidRDefault="00547F58">
      <w:pPr>
        <w:pStyle w:val="Text"/>
      </w:pPr>
      <w:r>
        <w:rPr>
          <w:rFonts w:hint="eastAsia"/>
          <w:lang w:eastAsia="zh-CN"/>
        </w:rPr>
        <w:t>The</w:t>
      </w:r>
      <w:r>
        <w:rPr>
          <w:lang w:eastAsia="zh-CN"/>
        </w:rPr>
        <w:t xml:space="preserve"> </w:t>
      </w:r>
      <w:r w:rsidRPr="00547F58">
        <w:rPr>
          <w:lang w:eastAsia="zh-CN"/>
        </w:rPr>
        <w:t>basic unit of a neural network is a network that has just a single node, and this is referred to as the perceptron.</w:t>
      </w:r>
      <w:r w:rsidR="00ED39DF">
        <w:rPr>
          <w:lang w:eastAsia="zh-CN"/>
        </w:rPr>
        <w:t xml:space="preserve"> </w:t>
      </w:r>
      <w:r w:rsidR="00ED39DF" w:rsidRPr="00ED39DF">
        <w:rPr>
          <w:lang w:eastAsia="zh-CN"/>
        </w:rPr>
        <w:t>The perceptron is made up of inputs x1, x2, …, xn their corresponding weights w1, w2, …, w</w:t>
      </w:r>
      <w:r w:rsidR="00DC1C6B">
        <w:rPr>
          <w:lang w:eastAsia="zh-CN"/>
        </w:rPr>
        <w:t>n</w:t>
      </w:r>
      <w:r w:rsidR="00ED39DF" w:rsidRPr="00ED39DF">
        <w:rPr>
          <w:lang w:eastAsia="zh-CN"/>
        </w:rPr>
        <w:t>. A function known as activation function takes these inputs, multiplies them with their corresponding weights and produces an output y.</w:t>
      </w:r>
    </w:p>
    <w:p w14:paraId="4DFA2B5B" w14:textId="6A0467FD" w:rsidR="0043754F" w:rsidRPr="00CA50DD" w:rsidRDefault="0043754F" w:rsidP="0043754F">
      <w:pPr>
        <w:pStyle w:val="Text"/>
        <w:numPr>
          <w:ilvl w:val="0"/>
          <w:numId w:val="42"/>
        </w:numPr>
        <w:rPr>
          <w:i/>
          <w:iCs/>
          <w:lang w:eastAsia="zh-CN"/>
        </w:rPr>
      </w:pPr>
      <w:r w:rsidRPr="00CA50DD">
        <w:rPr>
          <w:i/>
          <w:iCs/>
          <w:lang w:eastAsia="zh-CN"/>
        </w:rPr>
        <w:t>Neural Networks</w:t>
      </w:r>
    </w:p>
    <w:p w14:paraId="5F4707EF" w14:textId="2C0EC722" w:rsidR="00547F58" w:rsidRDefault="00FF3031" w:rsidP="0030403E">
      <w:pPr>
        <w:pStyle w:val="Text"/>
        <w:rPr>
          <w:lang w:eastAsia="zh-CN"/>
        </w:rPr>
      </w:pPr>
      <w:r>
        <w:rPr>
          <w:rFonts w:hint="eastAsia"/>
          <w:lang w:eastAsia="zh-CN"/>
        </w:rPr>
        <w:t>N</w:t>
      </w:r>
      <w:r>
        <w:rPr>
          <w:lang w:eastAsia="zh-CN"/>
        </w:rPr>
        <w:t>ow that the conception of a perception is clear, let’s see how a multilayer perception works</w:t>
      </w:r>
      <w:r w:rsidR="00016150">
        <w:rPr>
          <w:lang w:eastAsia="zh-CN"/>
        </w:rPr>
        <w:t>.</w:t>
      </w:r>
      <w:r w:rsidR="0030403E">
        <w:rPr>
          <w:lang w:eastAsia="zh-CN"/>
        </w:rPr>
        <w:t xml:space="preserve"> A multilayer perceptron is a class of neural network that is made up of at least 3 nodes. So now you can see the difference. Also, each of the node of the multilayer perceptron, except the input node is a neuron that uses a non-linear activation function.</w:t>
      </w:r>
      <w:r w:rsidR="00C13648">
        <w:rPr>
          <w:lang w:eastAsia="zh-CN"/>
        </w:rPr>
        <w:t xml:space="preserve"> </w:t>
      </w:r>
      <w:r w:rsidR="0030403E">
        <w:rPr>
          <w:lang w:eastAsia="zh-CN"/>
        </w:rPr>
        <w:t>The nodes of the multilayer perceptron are arranged in layers.</w:t>
      </w:r>
    </w:p>
    <w:p w14:paraId="5BBE6856" w14:textId="1B01BF36" w:rsidR="00C13648" w:rsidRDefault="00216973" w:rsidP="00BA7464">
      <w:pPr>
        <w:pStyle w:val="Text"/>
        <w:numPr>
          <w:ilvl w:val="0"/>
          <w:numId w:val="41"/>
        </w:numPr>
        <w:rPr>
          <w:lang w:eastAsia="zh-CN"/>
        </w:rPr>
      </w:pPr>
      <w:r>
        <w:rPr>
          <w:lang w:eastAsia="zh-CN"/>
        </w:rPr>
        <w:t>The input layer</w:t>
      </w:r>
    </w:p>
    <w:p w14:paraId="60A12F87" w14:textId="2EB7622D" w:rsidR="00216973" w:rsidRDefault="00216973" w:rsidP="00BA7464">
      <w:pPr>
        <w:pStyle w:val="Text"/>
        <w:numPr>
          <w:ilvl w:val="0"/>
          <w:numId w:val="41"/>
        </w:numPr>
        <w:rPr>
          <w:lang w:eastAsia="zh-CN"/>
        </w:rPr>
      </w:pPr>
      <w:r>
        <w:rPr>
          <w:lang w:eastAsia="zh-CN"/>
        </w:rPr>
        <w:t xml:space="preserve">The output layer </w:t>
      </w:r>
    </w:p>
    <w:p w14:paraId="77657649" w14:textId="04DD6657" w:rsidR="00216973" w:rsidRDefault="00216973" w:rsidP="00BA7464">
      <w:pPr>
        <w:pStyle w:val="Text"/>
        <w:numPr>
          <w:ilvl w:val="0"/>
          <w:numId w:val="41"/>
        </w:numPr>
        <w:rPr>
          <w:lang w:eastAsia="zh-CN"/>
        </w:rPr>
      </w:pPr>
      <w:r>
        <w:rPr>
          <w:lang w:eastAsia="zh-CN"/>
        </w:rPr>
        <w:t>Hidden layers: layers between the input and the output.</w:t>
      </w:r>
    </w:p>
    <w:p w14:paraId="3FA8B3A7" w14:textId="61AA80E0" w:rsidR="002D78F4" w:rsidRPr="00CA50DD" w:rsidRDefault="002D78F4" w:rsidP="002D78F4">
      <w:pPr>
        <w:pStyle w:val="Text"/>
        <w:numPr>
          <w:ilvl w:val="0"/>
          <w:numId w:val="42"/>
        </w:numPr>
        <w:rPr>
          <w:i/>
          <w:iCs/>
          <w:lang w:eastAsia="zh-CN"/>
        </w:rPr>
      </w:pPr>
      <w:r w:rsidRPr="00CA50DD">
        <w:rPr>
          <w:i/>
          <w:iCs/>
          <w:lang w:eastAsia="zh-CN"/>
        </w:rPr>
        <w:t>The activation function</w:t>
      </w:r>
    </w:p>
    <w:p w14:paraId="72B6BF3F" w14:textId="7400040F" w:rsidR="00E2492E" w:rsidRDefault="00E2492E" w:rsidP="00E2492E">
      <w:pPr>
        <w:pStyle w:val="Text"/>
        <w:rPr>
          <w:lang w:eastAsia="zh-CN"/>
        </w:rPr>
      </w:pPr>
      <w:r>
        <w:rPr>
          <w:lang w:eastAsia="zh-CN"/>
        </w:rPr>
        <w:t>The activation function combines the input to the neuron with the weights and then adds a bias to produce the output. In other words, the activation function maps the weighted inputs to the output of the neuron.</w:t>
      </w:r>
    </w:p>
    <w:p w14:paraId="4964D35B" w14:textId="276639EF" w:rsidR="00A15E0F" w:rsidRDefault="00E2492E" w:rsidP="00A15E0F">
      <w:pPr>
        <w:pStyle w:val="Text"/>
        <w:rPr>
          <w:lang w:eastAsia="zh-CN"/>
        </w:rPr>
      </w:pPr>
      <w:r>
        <w:rPr>
          <w:lang w:eastAsia="zh-CN"/>
        </w:rPr>
        <w:t>One of such activation functions is the sigmoid function which is used to determine the output of the neuron. An example of a sigmoid function is the logistic function which is shown below</w:t>
      </w:r>
      <w:r w:rsidR="00DB792F">
        <w:rPr>
          <w:lang w:eastAsia="zh-CN"/>
        </w:rPr>
        <w:t>.</w:t>
      </w:r>
    </w:p>
    <w:p w14:paraId="2034934A" w14:textId="77777777" w:rsidR="00766D2B" w:rsidRDefault="00766D2B" w:rsidP="00766D2B">
      <w:pPr>
        <w:pStyle w:val="Text"/>
        <w:keepNext/>
      </w:pPr>
      <w:r>
        <w:rPr>
          <w:noProof/>
        </w:rPr>
        <w:drawing>
          <wp:inline distT="0" distB="0" distL="0" distR="0" wp14:anchorId="5ABDE10D" wp14:editId="416F93D4">
            <wp:extent cx="3048000" cy="1562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1562100"/>
                    </a:xfrm>
                    <a:prstGeom prst="rect">
                      <a:avLst/>
                    </a:prstGeom>
                    <a:noFill/>
                    <a:ln>
                      <a:noFill/>
                    </a:ln>
                  </pic:spPr>
                </pic:pic>
              </a:graphicData>
            </a:graphic>
          </wp:inline>
        </w:drawing>
      </w:r>
    </w:p>
    <w:p w14:paraId="1C034884" w14:textId="1307F9F4" w:rsidR="00766D2B" w:rsidRDefault="00766D2B" w:rsidP="00766D2B">
      <w:pPr>
        <w:pStyle w:val="af1"/>
        <w:jc w:val="center"/>
      </w:pPr>
      <w:r>
        <w:t xml:space="preserve">Figure </w:t>
      </w:r>
      <w:r w:rsidR="00221BD0">
        <w:fldChar w:fldCharType="begin"/>
      </w:r>
      <w:r w:rsidR="00221BD0">
        <w:instrText xml:space="preserve"> SEQ Figure \* ARABIC </w:instrText>
      </w:r>
      <w:r w:rsidR="00221BD0">
        <w:fldChar w:fldCharType="separate"/>
      </w:r>
      <w:r w:rsidR="008D676A">
        <w:rPr>
          <w:noProof/>
        </w:rPr>
        <w:t>1</w:t>
      </w:r>
      <w:r w:rsidR="00221BD0">
        <w:rPr>
          <w:noProof/>
        </w:rPr>
        <w:fldChar w:fldCharType="end"/>
      </w:r>
      <w:r>
        <w:t xml:space="preserve"> sigmoid function</w:t>
      </w:r>
    </w:p>
    <w:p w14:paraId="4501A022" w14:textId="77777777" w:rsidR="00766D2B" w:rsidRDefault="00766D2B" w:rsidP="00766D2B">
      <w:pPr>
        <w:pStyle w:val="Text"/>
        <w:rPr>
          <w:lang w:eastAsia="zh-CN"/>
        </w:rPr>
      </w:pPr>
      <w:r>
        <w:rPr>
          <w:lang w:eastAsia="zh-CN"/>
        </w:rPr>
        <w:t xml:space="preserve">So with activation function, we can calculate the output of any neuron in the MLP. Assuming w denotes the vector of weights, x is the vector of inputs, b is the bias and </w:t>
      </w:r>
      <w:r>
        <w:rPr>
          <w:rFonts w:hint="eastAsia"/>
          <w:lang w:eastAsia="zh-CN"/>
        </w:rPr>
        <w:t>φ</w:t>
      </w:r>
      <w:r>
        <w:rPr>
          <w:lang w:eastAsia="zh-CN"/>
        </w:rPr>
        <w:t xml:space="preserve"> is the activation function, then for the i</w:t>
      </w:r>
      <w:r>
        <w:rPr>
          <w:vertAlign w:val="superscript"/>
          <w:lang w:eastAsia="zh-CN"/>
        </w:rPr>
        <w:t xml:space="preserve">th </w:t>
      </w:r>
      <w:r>
        <w:rPr>
          <w:lang w:eastAsia="zh-CN"/>
        </w:rPr>
        <w:t>neuron, the output y would be given by:</w:t>
      </w:r>
    </w:p>
    <w:p w14:paraId="17C94A50" w14:textId="74B43376" w:rsidR="00766D2B" w:rsidRDefault="00766D2B" w:rsidP="00766D2B">
      <w:pPr>
        <w:pStyle w:val="Text"/>
        <w:jc w:val="center"/>
        <w:rPr>
          <w:lang w:eastAsia="zh-CN"/>
        </w:rPr>
      </w:pPr>
      <m:oMathPara>
        <m:oMath>
          <m:r>
            <w:rPr>
              <w:rFonts w:ascii="Cambria Math" w:hAnsi="Cambria Math"/>
              <w:lang w:eastAsia="zh-CN"/>
            </w:rPr>
            <m:t>y=</m:t>
          </m:r>
          <m:d>
            <m:dPr>
              <m:ctrlPr>
                <w:rPr>
                  <w:rFonts w:ascii="Cambria Math" w:hAnsi="Cambria Math"/>
                  <w:i/>
                  <w:lang w:eastAsia="zh-CN"/>
                </w:rPr>
              </m:ctrlPr>
            </m:dPr>
            <m:e>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i/>
                          <w:lang w:eastAsia="zh-CN"/>
                        </w:rPr>
                      </m:ctrlPr>
                    </m:sSubPr>
                    <m:e>
                      <m:r>
                        <w:rPr>
                          <w:rFonts w:ascii="Cambria Math" w:hAnsi="Cambria Math"/>
                          <w:lang w:eastAsia="zh-CN"/>
                        </w:rPr>
                        <m:t>w</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e>
              </m:nary>
              <m:r>
                <w:rPr>
                  <w:rFonts w:ascii="Cambria Math" w:hAnsi="Cambria Math"/>
                  <w:lang w:eastAsia="zh-CN"/>
                </w:rPr>
                <m:t>+b</m:t>
              </m:r>
            </m:e>
          </m:d>
          <m:r>
            <w:rPr>
              <w:rFonts w:ascii="Cambria Math" w:hAnsi="Cambria Math" w:hint="eastAsia"/>
              <w:lang w:eastAsia="zh-CN"/>
            </w:rPr>
            <m:t>=φ</m:t>
          </m:r>
          <m:d>
            <m:dPr>
              <m:ctrlPr>
                <w:rPr>
                  <w:rFonts w:ascii="Cambria Math" w:hAnsi="Cambria Math"/>
                  <w:i/>
                  <w:lang w:eastAsia="zh-CN"/>
                </w:rPr>
              </m:ctrlPr>
            </m:dPr>
            <m:e>
              <m:sSup>
                <m:sSupPr>
                  <m:ctrlPr>
                    <w:rPr>
                      <w:rFonts w:ascii="Cambria Math" w:hAnsi="Cambria Math"/>
                      <w:i/>
                      <w:lang w:eastAsia="zh-CN"/>
                    </w:rPr>
                  </m:ctrlPr>
                </m:sSupPr>
                <m:e>
                  <m:r>
                    <w:rPr>
                      <w:rFonts w:ascii="Cambria Math" w:hAnsi="Cambria Math"/>
                      <w:lang w:eastAsia="zh-CN"/>
                    </w:rPr>
                    <m:t>w</m:t>
                  </m:r>
                </m:e>
                <m:sup>
                  <m:r>
                    <w:rPr>
                      <w:rFonts w:ascii="Cambria Math" w:hAnsi="Cambria Math"/>
                      <w:lang w:eastAsia="zh-CN"/>
                    </w:rPr>
                    <m:t>T</m:t>
                  </m:r>
                </m:sup>
              </m:sSup>
              <m:r>
                <w:rPr>
                  <w:rFonts w:ascii="Cambria Math" w:hAnsi="Cambria Math"/>
                  <w:lang w:eastAsia="zh-CN"/>
                </w:rPr>
                <m:t>x+b</m:t>
              </m:r>
            </m:e>
          </m:d>
        </m:oMath>
      </m:oMathPara>
    </w:p>
    <w:p w14:paraId="57BBE761" w14:textId="23CEDBCE" w:rsidR="00E76B52" w:rsidRPr="00E76B52" w:rsidRDefault="00E76B52" w:rsidP="00BA2183">
      <w:pPr>
        <w:pStyle w:val="Text"/>
        <w:numPr>
          <w:ilvl w:val="0"/>
          <w:numId w:val="42"/>
        </w:numPr>
        <w:rPr>
          <w:i/>
          <w:iCs/>
          <w:lang w:eastAsia="zh-CN"/>
        </w:rPr>
      </w:pPr>
      <w:r w:rsidRPr="00E76B52">
        <w:rPr>
          <w:rFonts w:hint="eastAsia"/>
          <w:i/>
          <w:iCs/>
          <w:lang w:eastAsia="zh-CN"/>
        </w:rPr>
        <w:lastRenderedPageBreak/>
        <w:t>M</w:t>
      </w:r>
      <w:r w:rsidRPr="00E76B52">
        <w:rPr>
          <w:i/>
          <w:iCs/>
          <w:lang w:eastAsia="zh-CN"/>
        </w:rPr>
        <w:t>LP</w:t>
      </w:r>
      <w:r w:rsidR="00404A34">
        <w:rPr>
          <w:i/>
          <w:iCs/>
          <w:lang w:eastAsia="zh-CN"/>
        </w:rPr>
        <w:t xml:space="preserve"> model</w:t>
      </w:r>
    </w:p>
    <w:p w14:paraId="1426A03B" w14:textId="0073060E" w:rsidR="00A15E0F" w:rsidRDefault="00A15E0F" w:rsidP="00A15E0F">
      <w:pPr>
        <w:pStyle w:val="Text"/>
        <w:rPr>
          <w:lang w:eastAsia="zh-CN"/>
        </w:rPr>
      </w:pPr>
      <w:r>
        <w:rPr>
          <w:lang w:eastAsia="zh-CN"/>
        </w:rPr>
        <w:t>A typical MLP structure with two hidden layers is shown below:</w:t>
      </w:r>
    </w:p>
    <w:p w14:paraId="28DDB45A" w14:textId="77777777" w:rsidR="00A15E0F" w:rsidRDefault="00A15E0F" w:rsidP="00A15E0F">
      <w:pPr>
        <w:pStyle w:val="Text"/>
        <w:keepNext/>
      </w:pPr>
      <w:r>
        <w:rPr>
          <w:noProof/>
        </w:rPr>
        <w:drawing>
          <wp:inline distT="0" distB="0" distL="0" distR="0" wp14:anchorId="39A213B3" wp14:editId="19DA966B">
            <wp:extent cx="3018790" cy="2781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9054" cy="2781543"/>
                    </a:xfrm>
                    <a:prstGeom prst="rect">
                      <a:avLst/>
                    </a:prstGeom>
                  </pic:spPr>
                </pic:pic>
              </a:graphicData>
            </a:graphic>
          </wp:inline>
        </w:drawing>
      </w:r>
    </w:p>
    <w:p w14:paraId="5C5CAE05" w14:textId="02EF5D69" w:rsidR="00A15E0F" w:rsidRDefault="00A15E0F" w:rsidP="00A15E0F">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w:t>
      </w:r>
      <w:r w:rsidR="00221BD0">
        <w:rPr>
          <w:noProof/>
        </w:rPr>
        <w:fldChar w:fldCharType="end"/>
      </w:r>
      <w:r>
        <w:t xml:space="preserve"> A typical MLP structure</w:t>
      </w:r>
    </w:p>
    <w:p w14:paraId="6A8CE109" w14:textId="6621A22B" w:rsidR="00A15E0F" w:rsidRDefault="00A15E0F" w:rsidP="00A15E0F">
      <w:pPr>
        <w:pStyle w:val="Text"/>
        <w:rPr>
          <w:lang w:eastAsia="zh-CN"/>
        </w:rPr>
      </w:pPr>
      <w:r>
        <w:rPr>
          <w:lang w:eastAsia="zh-CN"/>
        </w:rPr>
        <w:t>Multilayer perceptron is described as being fully connected, with each node</w:t>
      </w:r>
      <w:r>
        <w:rPr>
          <w:rFonts w:hint="eastAsia"/>
          <w:lang w:eastAsia="zh-CN"/>
        </w:rPr>
        <w:t xml:space="preserve"> </w:t>
      </w:r>
      <w:r>
        <w:rPr>
          <w:lang w:eastAsia="zh-CN"/>
        </w:rPr>
        <w:t>connected to every node in the next and previous</w:t>
      </w:r>
      <w:r>
        <w:rPr>
          <w:rFonts w:hint="eastAsia"/>
          <w:lang w:eastAsia="zh-CN"/>
        </w:rPr>
        <w:t xml:space="preserve"> </w:t>
      </w:r>
      <w:r>
        <w:rPr>
          <w:lang w:eastAsia="zh-CN"/>
        </w:rPr>
        <w:t xml:space="preserve">layer. </w:t>
      </w:r>
    </w:p>
    <w:p w14:paraId="335748AD" w14:textId="7185E4C3" w:rsidR="00BA2183" w:rsidRPr="00B63871" w:rsidRDefault="00BA2183" w:rsidP="00BA2183">
      <w:pPr>
        <w:pStyle w:val="Text"/>
        <w:numPr>
          <w:ilvl w:val="0"/>
          <w:numId w:val="42"/>
        </w:numPr>
        <w:rPr>
          <w:i/>
          <w:iCs/>
          <w:lang w:eastAsia="zh-CN"/>
        </w:rPr>
      </w:pPr>
      <w:r w:rsidRPr="00B63871">
        <w:rPr>
          <w:i/>
          <w:iCs/>
          <w:lang w:eastAsia="zh-CN"/>
        </w:rPr>
        <w:t>Training process</w:t>
      </w:r>
    </w:p>
    <w:p w14:paraId="4BE95D7B" w14:textId="122E3CA9" w:rsidR="005D3371" w:rsidRDefault="002A6DF4" w:rsidP="00E2492E">
      <w:pPr>
        <w:pStyle w:val="Text"/>
        <w:rPr>
          <w:lang w:eastAsia="zh-CN"/>
        </w:rPr>
      </w:pPr>
      <w:r>
        <w:rPr>
          <w:lang w:eastAsia="zh-CN"/>
        </w:rPr>
        <w:t xml:space="preserve">By selecting a suitable of connecting weights </w:t>
      </w:r>
      <w:r w:rsidR="00766D2B">
        <w:rPr>
          <w:lang w:eastAsia="zh-CN"/>
        </w:rPr>
        <w:t xml:space="preserve">and transfer functions, it has been shown that a multilayer perception can approximate any smooth, measurable function between the input and output vectors. Multilayer perception possesses the ability to learn through training. </w:t>
      </w:r>
    </w:p>
    <w:p w14:paraId="3C0C1F68" w14:textId="539EBECA" w:rsidR="00091F8D" w:rsidRDefault="00402F80" w:rsidP="00EE5D65">
      <w:pPr>
        <w:pStyle w:val="Text"/>
        <w:rPr>
          <w:lang w:eastAsia="zh-CN"/>
        </w:rPr>
      </w:pPr>
      <w:r>
        <w:rPr>
          <w:lang w:eastAsia="zh-CN"/>
        </w:rPr>
        <w:t xml:space="preserve">The learning algorithm for the multilayer perception is known as back propagation. </w:t>
      </w:r>
      <w:r w:rsidR="00B63871">
        <w:rPr>
          <w:lang w:eastAsia="zh-CN"/>
        </w:rPr>
        <w:t xml:space="preserve">The backpropagation training algorithm uses gradient descent to attempt to locate the absolute minimum of the error surface. Backpropagation has been shown to perform adequately in many applications. </w:t>
      </w:r>
    </w:p>
    <w:p w14:paraId="5C798677" w14:textId="38B5D27A" w:rsidR="00EE5D65" w:rsidRDefault="005B4550" w:rsidP="00EE5D65">
      <w:pPr>
        <w:pStyle w:val="Text"/>
        <w:rPr>
          <w:lang w:eastAsia="zh-CN"/>
        </w:rPr>
      </w:pPr>
      <w:r>
        <w:rPr>
          <w:lang w:eastAsia="zh-CN"/>
        </w:rPr>
        <w:t>The weights in the network are initially set to small random values</w:t>
      </w:r>
      <w:r w:rsidR="00171DE2">
        <w:rPr>
          <w:lang w:eastAsia="zh-CN"/>
        </w:rPr>
        <w:t>. This is synonymous with selecting a random point on the error surface.</w:t>
      </w:r>
      <w:r w:rsidR="005A2544">
        <w:rPr>
          <w:lang w:eastAsia="zh-CN"/>
        </w:rPr>
        <w:t xml:space="preserve"> The backpropagation algorithm then calculates the local gradient of the error surface and</w:t>
      </w:r>
      <w:r w:rsidR="004B057B">
        <w:rPr>
          <w:lang w:eastAsia="zh-CN"/>
        </w:rPr>
        <w:t xml:space="preserve"> changes the weights in the direction of steepest local gradient. Given a reasonably smooth error surface, it is hoped that the weights will converge to the global minimum of the error surface.</w:t>
      </w:r>
    </w:p>
    <w:p w14:paraId="1BA819A0" w14:textId="221572C0" w:rsidR="004B057B" w:rsidRDefault="004B057B" w:rsidP="004B057B">
      <w:pPr>
        <w:pStyle w:val="Text"/>
        <w:rPr>
          <w:lang w:eastAsia="zh-CN"/>
        </w:rPr>
      </w:pPr>
      <w:r>
        <w:rPr>
          <w:lang w:eastAsia="zh-CN"/>
        </w:rPr>
        <w:t>The backpropagation algorithm is summarized below.</w:t>
      </w:r>
    </w:p>
    <w:p w14:paraId="2BE00492" w14:textId="3A7BC0DC" w:rsidR="004B057B" w:rsidRDefault="004B057B" w:rsidP="004B057B">
      <w:pPr>
        <w:pStyle w:val="Text"/>
        <w:numPr>
          <w:ilvl w:val="0"/>
          <w:numId w:val="46"/>
        </w:numPr>
        <w:rPr>
          <w:lang w:eastAsia="zh-CN"/>
        </w:rPr>
      </w:pPr>
      <w:r>
        <w:rPr>
          <w:lang w:eastAsia="zh-CN"/>
        </w:rPr>
        <w:t>Initialize network weights</w:t>
      </w:r>
    </w:p>
    <w:p w14:paraId="38A27A16" w14:textId="6A69107A" w:rsidR="004B057B" w:rsidRDefault="004B057B" w:rsidP="004B057B">
      <w:pPr>
        <w:pStyle w:val="Text"/>
        <w:numPr>
          <w:ilvl w:val="0"/>
          <w:numId w:val="46"/>
        </w:numPr>
        <w:rPr>
          <w:lang w:eastAsia="zh-CN"/>
        </w:rPr>
      </w:pPr>
      <w:r>
        <w:rPr>
          <w:lang w:eastAsia="zh-CN"/>
        </w:rPr>
        <w:t>Present first input vector, from training data to the network.</w:t>
      </w:r>
    </w:p>
    <w:p w14:paraId="5BAA074A" w14:textId="7143FFE6" w:rsidR="004B057B" w:rsidRDefault="004B057B" w:rsidP="004B057B">
      <w:pPr>
        <w:pStyle w:val="Text"/>
        <w:numPr>
          <w:ilvl w:val="0"/>
          <w:numId w:val="46"/>
        </w:numPr>
        <w:rPr>
          <w:lang w:eastAsia="zh-CN"/>
        </w:rPr>
      </w:pPr>
      <w:r>
        <w:rPr>
          <w:lang w:eastAsia="zh-CN"/>
        </w:rPr>
        <w:t>Propagate the input vector through the network to obtain an</w:t>
      </w:r>
      <w:r w:rsidR="00BB0832">
        <w:rPr>
          <w:lang w:eastAsia="zh-CN"/>
        </w:rPr>
        <w:t xml:space="preserve"> output.</w:t>
      </w:r>
    </w:p>
    <w:p w14:paraId="2F4B668F" w14:textId="0C3CB992" w:rsidR="00BB0832" w:rsidRDefault="00BB0832" w:rsidP="004B057B">
      <w:pPr>
        <w:pStyle w:val="Text"/>
        <w:numPr>
          <w:ilvl w:val="0"/>
          <w:numId w:val="46"/>
        </w:numPr>
        <w:rPr>
          <w:lang w:eastAsia="zh-CN"/>
        </w:rPr>
      </w:pPr>
      <w:r>
        <w:rPr>
          <w:lang w:eastAsia="zh-CN"/>
        </w:rPr>
        <w:t>Calculate an error signal by comparing actual output to the target output.</w:t>
      </w:r>
    </w:p>
    <w:p w14:paraId="166AE2E0" w14:textId="196BA80F" w:rsidR="000C298F" w:rsidRDefault="00BB0832" w:rsidP="000C298F">
      <w:pPr>
        <w:pStyle w:val="Text"/>
        <w:numPr>
          <w:ilvl w:val="0"/>
          <w:numId w:val="46"/>
        </w:numPr>
        <w:rPr>
          <w:lang w:eastAsia="zh-CN"/>
        </w:rPr>
      </w:pPr>
      <w:r>
        <w:rPr>
          <w:lang w:eastAsia="zh-CN"/>
        </w:rPr>
        <w:t>Propagate error signal back through the network</w:t>
      </w:r>
      <w:r w:rsidR="000C298F">
        <w:rPr>
          <w:lang w:eastAsia="zh-CN"/>
        </w:rPr>
        <w:t>.</w:t>
      </w:r>
    </w:p>
    <w:p w14:paraId="521AF5FB" w14:textId="0903A721" w:rsidR="000C298F" w:rsidRDefault="00662C21" w:rsidP="000C298F">
      <w:pPr>
        <w:pStyle w:val="Text"/>
        <w:numPr>
          <w:ilvl w:val="0"/>
          <w:numId w:val="46"/>
        </w:numPr>
        <w:rPr>
          <w:lang w:eastAsia="zh-CN"/>
        </w:rPr>
      </w:pPr>
      <w:r>
        <w:rPr>
          <w:lang w:eastAsia="zh-CN"/>
        </w:rPr>
        <w:t>Adjust weights to minimize overall error</w:t>
      </w:r>
    </w:p>
    <w:p w14:paraId="6C2F636B" w14:textId="2FDB22B5" w:rsidR="00662C21" w:rsidRPr="00091F8D" w:rsidRDefault="00F87F15" w:rsidP="000C298F">
      <w:pPr>
        <w:pStyle w:val="Text"/>
        <w:numPr>
          <w:ilvl w:val="0"/>
          <w:numId w:val="46"/>
        </w:numPr>
        <w:rPr>
          <w:lang w:eastAsia="zh-CN"/>
        </w:rPr>
      </w:pPr>
      <w:r>
        <w:rPr>
          <w:lang w:eastAsia="zh-CN"/>
        </w:rPr>
        <w:t>Repeat step 2-7 with next input vector, until overall error is satisfactorily small.</w:t>
      </w:r>
    </w:p>
    <w:p w14:paraId="7C08695E" w14:textId="5B51AACE" w:rsidR="00E97B99" w:rsidRDefault="00E97B99" w:rsidP="00E97B99">
      <w:pPr>
        <w:pStyle w:val="Text"/>
      </w:pPr>
    </w:p>
    <w:p w14:paraId="69BF48D6" w14:textId="1634178C" w:rsidR="00E97B99" w:rsidRDefault="00E833A0" w:rsidP="00E97B99">
      <w:pPr>
        <w:pStyle w:val="1"/>
      </w:pPr>
      <w:r>
        <w:rPr>
          <w:rFonts w:hint="eastAsia"/>
          <w:lang w:eastAsia="zh-CN"/>
        </w:rPr>
        <w:t>t</w:t>
      </w:r>
      <w:r>
        <w:rPr>
          <w:lang w:eastAsia="zh-CN"/>
        </w:rPr>
        <w:t xml:space="preserve">raining and </w:t>
      </w:r>
      <w:r w:rsidR="009C557F">
        <w:rPr>
          <w:lang w:eastAsia="zh-CN"/>
        </w:rPr>
        <w:t>optimizing</w:t>
      </w:r>
    </w:p>
    <w:p w14:paraId="3FBE9B40" w14:textId="0D0DD92D" w:rsidR="00957F75" w:rsidRPr="00D82A0D" w:rsidRDefault="00D82A0D" w:rsidP="00957F75">
      <w:pPr>
        <w:pStyle w:val="Text"/>
        <w:keepNext/>
        <w:numPr>
          <w:ilvl w:val="0"/>
          <w:numId w:val="47"/>
        </w:numPr>
        <w:rPr>
          <w:i/>
        </w:rPr>
      </w:pPr>
      <m:oMath>
        <m:r>
          <w:rPr>
            <w:rFonts w:ascii="Cambria Math" w:hAnsi="Cambria Math"/>
          </w:rPr>
          <m:t>y=</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,x∈[0, 2π]</m:t>
        </m:r>
      </m:oMath>
    </w:p>
    <w:p w14:paraId="47EEEE91" w14:textId="5DE113D7" w:rsidR="0026467F" w:rsidRDefault="0026467F" w:rsidP="0026467F">
      <w:pPr>
        <w:pStyle w:val="Text"/>
        <w:rPr>
          <w:lang w:eastAsia="zh-CN"/>
        </w:rPr>
      </w:pPr>
      <w:r>
        <w:rPr>
          <w:lang w:eastAsia="zh-CN"/>
        </w:rPr>
        <w:t xml:space="preserve">To approximate </w:t>
      </w:r>
      <w:r w:rsidR="0019034D">
        <w:rPr>
          <w:lang w:eastAsia="zh-CN"/>
        </w:rPr>
        <w:t>a</w:t>
      </w:r>
      <w:r>
        <w:rPr>
          <w:lang w:eastAsia="zh-CN"/>
        </w:rPr>
        <w:t xml:space="preserve"> </w:t>
      </w:r>
      <w:r w:rsidR="0019034D">
        <w:rPr>
          <w:lang w:eastAsia="zh-CN"/>
        </w:rPr>
        <w:t>one-dimensional</w:t>
      </w:r>
      <w:r w:rsidR="004366BE">
        <w:rPr>
          <w:lang w:eastAsia="zh-CN"/>
        </w:rPr>
        <w:t xml:space="preserve"> function, </w:t>
      </w:r>
      <w:r w:rsidR="008031C8">
        <w:rPr>
          <w:lang w:eastAsia="zh-CN"/>
        </w:rPr>
        <w:t>the following MLP neural network is given</w:t>
      </w:r>
      <w:r w:rsidR="00956999">
        <w:rPr>
          <w:lang w:eastAsia="zh-CN"/>
        </w:rPr>
        <w:t>.</w:t>
      </w:r>
    </w:p>
    <w:p w14:paraId="41C64462" w14:textId="4A2ECBE2" w:rsidR="0032315F" w:rsidRDefault="0032315F" w:rsidP="0032315F">
      <w:pPr>
        <w:pStyle w:val="Text"/>
        <w:keepNext/>
      </w:pPr>
      <w:r>
        <w:rPr>
          <w:noProof/>
        </w:rPr>
        <w:drawing>
          <wp:inline distT="0" distB="0" distL="0" distR="0" wp14:anchorId="4A0678B9" wp14:editId="2F185366">
            <wp:extent cx="3200400" cy="27031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703195"/>
                    </a:xfrm>
                    <a:prstGeom prst="rect">
                      <a:avLst/>
                    </a:prstGeom>
                  </pic:spPr>
                </pic:pic>
              </a:graphicData>
            </a:graphic>
          </wp:inline>
        </w:drawing>
      </w:r>
    </w:p>
    <w:p w14:paraId="6E3A34BF" w14:textId="412A8CB3" w:rsidR="0032315F" w:rsidRDefault="0032315F" w:rsidP="0032315F">
      <w:pPr>
        <w:pStyle w:val="af1"/>
        <w:jc w:val="center"/>
      </w:pPr>
      <w:r>
        <w:t xml:space="preserve">Figure </w:t>
      </w:r>
      <w:r w:rsidR="00221BD0">
        <w:fldChar w:fldCharType="begin"/>
      </w:r>
      <w:r w:rsidR="00221BD0">
        <w:instrText xml:space="preserve"> SEQ Figure \* ARABIC </w:instrText>
      </w:r>
      <w:r w:rsidR="00221BD0">
        <w:fldChar w:fldCharType="separate"/>
      </w:r>
      <w:r w:rsidR="008D676A">
        <w:rPr>
          <w:noProof/>
        </w:rPr>
        <w:t>3</w:t>
      </w:r>
      <w:r w:rsidR="00221BD0">
        <w:rPr>
          <w:noProof/>
        </w:rPr>
        <w:fldChar w:fldCharType="end"/>
      </w:r>
      <w:r>
        <w:t xml:space="preserve"> MLP for one-dimensional task</w:t>
      </w:r>
    </w:p>
    <w:p w14:paraId="1AF8B7CD" w14:textId="27B986B4" w:rsidR="00E97B99" w:rsidRDefault="0005542C" w:rsidP="00E97B99">
      <w:pPr>
        <w:pStyle w:val="Text"/>
        <w:rPr>
          <w:lang w:eastAsia="zh-CN"/>
        </w:rPr>
      </w:pPr>
      <w:r>
        <w:rPr>
          <w:lang w:eastAsia="zh-CN"/>
        </w:rPr>
        <w:t xml:space="preserve">As is shown in the above figure, the MLP consists of one hidden layer with ten neurons, one input layer and one output layer. What needs to be </w:t>
      </w:r>
      <w:r w:rsidR="000D7B6A">
        <w:rPr>
          <w:lang w:eastAsia="zh-CN"/>
        </w:rPr>
        <w:t>emphasized</w:t>
      </w:r>
      <w:r>
        <w:rPr>
          <w:lang w:eastAsia="zh-CN"/>
        </w:rPr>
        <w:t xml:space="preserve"> is that the output layer can be thought as a general neuron but without</w:t>
      </w:r>
      <w:r w:rsidR="00E06332">
        <w:rPr>
          <w:lang w:eastAsia="zh-CN"/>
        </w:rPr>
        <w:t xml:space="preserve"> the activation function.</w:t>
      </w:r>
      <w:r w:rsidR="000D7B6A">
        <w:rPr>
          <w:lang w:eastAsia="zh-CN"/>
        </w:rPr>
        <w:t xml:space="preserve"> </w:t>
      </w:r>
      <w:r w:rsidR="001537AB">
        <w:rPr>
          <w:lang w:eastAsia="zh-CN"/>
        </w:rPr>
        <w:t>This is because the sigmoid function is a single direction function, which means it can not output negative value.</w:t>
      </w:r>
      <w:r w:rsidR="005B4821">
        <w:rPr>
          <w:lang w:eastAsia="zh-CN"/>
        </w:rPr>
        <w:t xml:space="preserve"> </w:t>
      </w:r>
      <w:r w:rsidR="00974B13">
        <w:rPr>
          <w:lang w:eastAsia="zh-CN"/>
        </w:rPr>
        <w:t>With the sigmoid function removed, the sine function can be fitted.</w:t>
      </w:r>
    </w:p>
    <w:p w14:paraId="5A25D989" w14:textId="0F364D89" w:rsidR="00760F5E" w:rsidRDefault="00384DBA" w:rsidP="00E97B99">
      <w:pPr>
        <w:pStyle w:val="Text"/>
        <w:rPr>
          <w:lang w:eastAsia="zh-CN"/>
        </w:rPr>
      </w:pPr>
      <w:r>
        <w:rPr>
          <w:rFonts w:hint="eastAsia"/>
          <w:lang w:eastAsia="zh-CN"/>
        </w:rPr>
        <w:t>A</w:t>
      </w:r>
      <w:r>
        <w:rPr>
          <w:lang w:eastAsia="zh-CN"/>
        </w:rPr>
        <w:t xml:space="preserve">pply this network in python and set learning rate as 0.3, epochs as 10000. Then train it with </w:t>
      </w:r>
      <w:r w:rsidR="003354C7">
        <w:rPr>
          <w:lang w:eastAsia="zh-CN"/>
        </w:rPr>
        <w:t xml:space="preserve">9 sample input ranging from </w:t>
      </w:r>
      <m:oMath>
        <m:r>
          <w:rPr>
            <w:rFonts w:ascii="Cambria Math" w:hAnsi="Cambria Math"/>
            <w:lang w:eastAsia="zh-CN"/>
          </w:rPr>
          <m:t>0-2π</m:t>
        </m:r>
      </m:oMath>
      <w:r w:rsidR="003354C7">
        <w:rPr>
          <w:rFonts w:hint="eastAsia"/>
          <w:lang w:eastAsia="zh-CN"/>
        </w:rPr>
        <w:t>,</w:t>
      </w:r>
      <w:r w:rsidR="003354C7">
        <w:rPr>
          <w:lang w:eastAsia="zh-CN"/>
        </w:rPr>
        <w:t xml:space="preserve"> whose image is shown below</w:t>
      </w:r>
      <w:r w:rsidR="00224C01">
        <w:rPr>
          <w:lang w:eastAsia="zh-CN"/>
        </w:rPr>
        <w:t>:</w:t>
      </w:r>
    </w:p>
    <w:p w14:paraId="5F7D9CDE" w14:textId="77777777" w:rsidR="00021743" w:rsidRDefault="00224C01" w:rsidP="00021743">
      <w:pPr>
        <w:pStyle w:val="Text"/>
        <w:keepNext/>
        <w:jc w:val="center"/>
      </w:pPr>
      <w:r>
        <w:rPr>
          <w:noProof/>
        </w:rPr>
        <w:drawing>
          <wp:inline distT="0" distB="0" distL="0" distR="0" wp14:anchorId="4378F10F" wp14:editId="2F89336C">
            <wp:extent cx="3200400" cy="20993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099310"/>
                    </a:xfrm>
                    <a:prstGeom prst="rect">
                      <a:avLst/>
                    </a:prstGeom>
                  </pic:spPr>
                </pic:pic>
              </a:graphicData>
            </a:graphic>
          </wp:inline>
        </w:drawing>
      </w:r>
    </w:p>
    <w:p w14:paraId="39F27EF1" w14:textId="7668667F" w:rsidR="00224C01" w:rsidRDefault="00021743" w:rsidP="00021743">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4</w:t>
      </w:r>
      <w:r w:rsidR="00221BD0">
        <w:rPr>
          <w:noProof/>
        </w:rPr>
        <w:fldChar w:fldCharType="end"/>
      </w:r>
      <w:r>
        <w:t xml:space="preserve"> </w:t>
      </w:r>
      <w:r w:rsidR="00896864">
        <w:t>input</w:t>
      </w:r>
      <w:r>
        <w:t xml:space="preserve"> data</w:t>
      </w:r>
    </w:p>
    <w:p w14:paraId="79794543" w14:textId="03C020A0" w:rsidR="00516670" w:rsidRDefault="00516670" w:rsidP="00516670">
      <w:pPr>
        <w:pStyle w:val="Text"/>
        <w:rPr>
          <w:lang w:eastAsia="zh-CN"/>
        </w:rPr>
      </w:pPr>
      <w:r>
        <w:rPr>
          <w:lang w:eastAsia="zh-CN"/>
        </w:rPr>
        <w:t>After training 10000 epochs, the neural network can excellently approximate the input sine curve.</w:t>
      </w:r>
      <w:r w:rsidR="00E00957">
        <w:rPr>
          <w:rFonts w:hint="eastAsia"/>
          <w:lang w:eastAsia="zh-CN"/>
        </w:rPr>
        <w:t xml:space="preserve"> </w:t>
      </w:r>
      <w:r w:rsidR="00E00957">
        <w:rPr>
          <w:lang w:eastAsia="zh-CN"/>
        </w:rPr>
        <w:t>Plot the target curve and the fit curve in one figure with matplotlib, the result is shown below:</w:t>
      </w:r>
    </w:p>
    <w:p w14:paraId="090D65FC" w14:textId="05EAB81D" w:rsidR="00183A68" w:rsidRDefault="000443A2" w:rsidP="00183A68">
      <w:pPr>
        <w:pStyle w:val="Text"/>
        <w:keepNext/>
        <w:jc w:val="center"/>
      </w:pPr>
      <w:r>
        <w:rPr>
          <w:noProof/>
        </w:rPr>
        <w:lastRenderedPageBreak/>
        <w:drawing>
          <wp:inline distT="0" distB="0" distL="0" distR="0" wp14:anchorId="57B14EEF" wp14:editId="49DC21A5">
            <wp:extent cx="3200400" cy="21475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147570"/>
                    </a:xfrm>
                    <a:prstGeom prst="rect">
                      <a:avLst/>
                    </a:prstGeom>
                  </pic:spPr>
                </pic:pic>
              </a:graphicData>
            </a:graphic>
          </wp:inline>
        </w:drawing>
      </w:r>
    </w:p>
    <w:p w14:paraId="553195FF" w14:textId="146E3C20" w:rsidR="000443A2" w:rsidRDefault="00183A68" w:rsidP="00183A68">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5</w:t>
      </w:r>
      <w:r w:rsidR="00221BD0">
        <w:rPr>
          <w:noProof/>
        </w:rPr>
        <w:fldChar w:fldCharType="end"/>
      </w:r>
      <w:r>
        <w:t xml:space="preserve"> target curve and fit curve</w:t>
      </w:r>
    </w:p>
    <w:p w14:paraId="67450634" w14:textId="1AB07AEA" w:rsidR="00021743" w:rsidRDefault="001D42EE" w:rsidP="00516670">
      <w:pPr>
        <w:pStyle w:val="Text"/>
        <w:rPr>
          <w:lang w:eastAsia="zh-CN"/>
        </w:rPr>
      </w:pPr>
      <w:r>
        <w:rPr>
          <w:lang w:eastAsia="zh-CN"/>
        </w:rPr>
        <w:t>Record the training error in each epoch and plot the training error curve.</w:t>
      </w:r>
      <w:r w:rsidRPr="001D42EE">
        <w:t xml:space="preserve"> </w:t>
      </w:r>
      <w:r w:rsidRPr="001D42EE">
        <w:rPr>
          <w:lang w:eastAsia="zh-CN"/>
        </w:rPr>
        <w:t>The x-coordinate is the number of iterations</w:t>
      </w:r>
      <w:r>
        <w:rPr>
          <w:lang w:eastAsia="zh-CN"/>
        </w:rPr>
        <w:t xml:space="preserve"> and the y-coordinate is the training error.</w:t>
      </w:r>
      <w:r w:rsidR="00B614B3">
        <w:rPr>
          <w:lang w:eastAsia="zh-CN"/>
        </w:rPr>
        <w:t xml:space="preserve"> The figure is shown below</w:t>
      </w:r>
      <w:r w:rsidR="00F822B0">
        <w:rPr>
          <w:lang w:eastAsia="zh-CN"/>
        </w:rPr>
        <w:t>:</w:t>
      </w:r>
    </w:p>
    <w:p w14:paraId="1244EC7A" w14:textId="77777777" w:rsidR="00EE68B1" w:rsidRDefault="00F822B0" w:rsidP="00EE68B1">
      <w:pPr>
        <w:pStyle w:val="Text"/>
        <w:keepNext/>
      </w:pPr>
      <w:r>
        <w:rPr>
          <w:noProof/>
        </w:rPr>
        <w:drawing>
          <wp:inline distT="0" distB="0" distL="0" distR="0" wp14:anchorId="2F147468" wp14:editId="285C3534">
            <wp:extent cx="3200400" cy="23006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300605"/>
                    </a:xfrm>
                    <a:prstGeom prst="rect">
                      <a:avLst/>
                    </a:prstGeom>
                  </pic:spPr>
                </pic:pic>
              </a:graphicData>
            </a:graphic>
          </wp:inline>
        </w:drawing>
      </w:r>
    </w:p>
    <w:p w14:paraId="7F6811AF" w14:textId="1A9F244F" w:rsidR="00F822B0" w:rsidRDefault="00EE68B1" w:rsidP="00EE68B1">
      <w:pPr>
        <w:pStyle w:val="af1"/>
        <w:jc w:val="center"/>
      </w:pPr>
      <w:r>
        <w:t xml:space="preserve">Figure </w:t>
      </w:r>
      <w:r w:rsidR="00221BD0">
        <w:fldChar w:fldCharType="begin"/>
      </w:r>
      <w:r w:rsidR="00221BD0">
        <w:instrText xml:space="preserve"> SEQ Figure \* ARABIC </w:instrText>
      </w:r>
      <w:r w:rsidR="00221BD0">
        <w:fldChar w:fldCharType="separate"/>
      </w:r>
      <w:r w:rsidR="008D676A">
        <w:rPr>
          <w:noProof/>
        </w:rPr>
        <w:t>6</w:t>
      </w:r>
      <w:r w:rsidR="00221BD0">
        <w:rPr>
          <w:noProof/>
        </w:rPr>
        <w:fldChar w:fldCharType="end"/>
      </w:r>
      <w:r>
        <w:t xml:space="preserve"> training error</w:t>
      </w:r>
    </w:p>
    <w:p w14:paraId="3829F572" w14:textId="4379F56A" w:rsidR="00D92BAA" w:rsidRPr="00D92BAA" w:rsidRDefault="00D92BAA" w:rsidP="00D92BAA">
      <w:pPr>
        <w:pStyle w:val="Text"/>
        <w:rPr>
          <w:lang w:eastAsia="zh-CN"/>
        </w:rPr>
      </w:pPr>
      <w:r>
        <w:rPr>
          <w:lang w:eastAsia="zh-CN"/>
        </w:rPr>
        <w:t xml:space="preserve">Consider the error of the last iteration, the training error equals </w:t>
      </w:r>
      <m:oMath>
        <m:r>
          <m:rPr>
            <m:sty m:val="p"/>
          </m:rPr>
          <w:rPr>
            <w:rFonts w:ascii="Cambria Math" w:hAnsi="Cambria Math"/>
            <w:lang w:eastAsia="zh-CN"/>
          </w:rPr>
          <m:t>3.465736</m:t>
        </m:r>
        <m:r>
          <m:rPr>
            <m:sty m:val="p"/>
          </m:rPr>
          <w:rPr>
            <w:rFonts w:ascii="Cambria Math" w:hint="eastAsia"/>
            <w:lang w:eastAsia="zh-CN"/>
          </w:rPr>
          <m:t>×</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15</m:t>
            </m:r>
          </m:sup>
        </m:sSup>
      </m:oMath>
    </w:p>
    <w:p w14:paraId="38C8BDDF" w14:textId="72AF558B" w:rsidR="00D92BAA" w:rsidRDefault="0035499B" w:rsidP="00D92BAA">
      <w:pPr>
        <w:pStyle w:val="Text"/>
        <w:rPr>
          <w:lang w:eastAsia="zh-CN"/>
        </w:rPr>
      </w:pPr>
      <w:r>
        <w:rPr>
          <w:lang w:eastAsia="zh-CN"/>
        </w:rPr>
        <w:t>Then test the fit curve</w:t>
      </w:r>
      <w:r w:rsidR="00467825">
        <w:rPr>
          <w:lang w:eastAsia="zh-CN"/>
        </w:rPr>
        <w:t xml:space="preserve"> with 361 test</w:t>
      </w:r>
      <w:r w:rsidR="004D463D">
        <w:rPr>
          <w:lang w:eastAsia="zh-CN"/>
        </w:rPr>
        <w:t xml:space="preserve"> data</w:t>
      </w:r>
      <w:r w:rsidR="00467825">
        <w:rPr>
          <w:lang w:eastAsia="zh-CN"/>
        </w:rPr>
        <w:t xml:space="preserve"> </w:t>
      </w:r>
      <w:r w:rsidR="002952D5">
        <w:rPr>
          <w:lang w:eastAsia="zh-CN"/>
        </w:rPr>
        <w:t xml:space="preserve">uniformly </w:t>
      </w:r>
      <w:r w:rsidR="00467825">
        <w:rPr>
          <w:lang w:eastAsia="zh-CN"/>
        </w:rPr>
        <w:t xml:space="preserve">ranging from </w:t>
      </w:r>
      <m:oMath>
        <m:r>
          <w:rPr>
            <w:rFonts w:ascii="Cambria Math" w:hAnsi="Cambria Math"/>
            <w:lang w:eastAsia="zh-CN"/>
          </w:rPr>
          <m:t>0-2π</m:t>
        </m:r>
      </m:oMath>
      <w:r w:rsidR="004D463D">
        <w:rPr>
          <w:lang w:eastAsia="zh-CN"/>
        </w:rPr>
        <w:t>. Plot the error of each test data, the figure is shown below:</w:t>
      </w:r>
    </w:p>
    <w:p w14:paraId="364ABEAC" w14:textId="77777777" w:rsidR="00897D44" w:rsidRDefault="007B79C2" w:rsidP="00897D44">
      <w:pPr>
        <w:pStyle w:val="Text"/>
        <w:keepNext/>
        <w:jc w:val="center"/>
      </w:pPr>
      <w:r>
        <w:rPr>
          <w:noProof/>
        </w:rPr>
        <w:drawing>
          <wp:inline distT="0" distB="0" distL="0" distR="0" wp14:anchorId="057026E1" wp14:editId="66CB9083">
            <wp:extent cx="3200400" cy="20967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096770"/>
                    </a:xfrm>
                    <a:prstGeom prst="rect">
                      <a:avLst/>
                    </a:prstGeom>
                  </pic:spPr>
                </pic:pic>
              </a:graphicData>
            </a:graphic>
          </wp:inline>
        </w:drawing>
      </w:r>
    </w:p>
    <w:p w14:paraId="258FD1FD" w14:textId="00140D28" w:rsidR="00D92BAA" w:rsidRDefault="00897D44" w:rsidP="00897D44">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7</w:t>
      </w:r>
      <w:r w:rsidR="00221BD0">
        <w:rPr>
          <w:noProof/>
        </w:rPr>
        <w:fldChar w:fldCharType="end"/>
      </w:r>
      <w:r>
        <w:t xml:space="preserve"> test error</w:t>
      </w:r>
    </w:p>
    <w:p w14:paraId="1E6B96F1" w14:textId="6E0F6BAA" w:rsidR="00D92BAA" w:rsidRDefault="00FA516C" w:rsidP="00D92BAA">
      <w:pPr>
        <w:pStyle w:val="Text"/>
        <w:rPr>
          <w:lang w:eastAsia="zh-CN"/>
        </w:rPr>
      </w:pPr>
      <w:r>
        <w:rPr>
          <w:lang w:eastAsia="zh-CN"/>
        </w:rPr>
        <w:t>The figure shows that</w:t>
      </w:r>
      <w:r w:rsidR="00896864">
        <w:rPr>
          <w:lang w:eastAsia="zh-CN"/>
        </w:rPr>
        <w:t xml:space="preserve"> the test error is generally small, which means the fit curve approximates the </w:t>
      </w:r>
      <w:r w:rsidR="00DC2B07">
        <w:rPr>
          <w:lang w:eastAsia="zh-CN"/>
        </w:rPr>
        <w:t xml:space="preserve">target curve well. Here consider the average error of the 361 test data, we can come up </w:t>
      </w:r>
      <w:r w:rsidR="00DC2B07">
        <w:rPr>
          <w:lang w:eastAsia="zh-CN"/>
        </w:rPr>
        <w:t xml:space="preserve">with the test error. The test error equals </w:t>
      </w:r>
      <m:oMath>
        <m:r>
          <w:rPr>
            <w:rFonts w:ascii="Cambria Math" w:hAnsi="Cambria Math"/>
            <w:lang w:eastAsia="zh-CN"/>
          </w:rPr>
          <m:t>1.323524×</m:t>
        </m:r>
        <m:sSup>
          <m:sSupPr>
            <m:ctrlPr>
              <w:rPr>
                <w:rFonts w:ascii="Cambria Math" w:hAnsi="Cambria Math"/>
                <w:i/>
                <w:lang w:eastAsia="zh-CN"/>
              </w:rPr>
            </m:ctrlPr>
          </m:sSupPr>
          <m:e>
            <m:r>
              <w:rPr>
                <w:rFonts w:ascii="Cambria Math" w:hAnsi="Cambria Math"/>
                <w:lang w:eastAsia="zh-CN"/>
              </w:rPr>
              <m:t>10</m:t>
            </m:r>
          </m:e>
          <m:sup>
            <m:r>
              <w:rPr>
                <w:rFonts w:ascii="Cambria Math" w:hAnsi="Cambria Math"/>
                <w:lang w:eastAsia="zh-CN"/>
              </w:rPr>
              <m:t>-4</m:t>
            </m:r>
          </m:sup>
        </m:sSup>
      </m:oMath>
    </w:p>
    <w:p w14:paraId="7A141704" w14:textId="5AA2E2C3" w:rsidR="00D92BAA" w:rsidRDefault="00DC2B07" w:rsidP="00D92BAA">
      <w:pPr>
        <w:pStyle w:val="Text"/>
        <w:rPr>
          <w:lang w:eastAsia="zh-CN"/>
        </w:rPr>
      </w:pPr>
      <w:r>
        <w:rPr>
          <w:lang w:eastAsia="zh-CN"/>
        </w:rPr>
        <w:t xml:space="preserve">Comparing the test error and the training error, it’s not difficult to find that the test error far outweighs the training error. This is simply because </w:t>
      </w:r>
      <w:r w:rsidR="00065C2D">
        <w:rPr>
          <w:lang w:eastAsia="zh-CN"/>
        </w:rPr>
        <w:t xml:space="preserve">the input data is so scare. One way to solve the problem is to </w:t>
      </w:r>
      <w:r w:rsidR="005B2E51">
        <w:rPr>
          <w:lang w:eastAsia="zh-CN"/>
        </w:rPr>
        <w:t>add the number of the input data.</w:t>
      </w:r>
    </w:p>
    <w:p w14:paraId="22B91C2A" w14:textId="57B5291F" w:rsidR="001A69D4" w:rsidRPr="001A69D4" w:rsidRDefault="001A69D4" w:rsidP="001A69D4">
      <w:pPr>
        <w:pStyle w:val="Text"/>
        <w:numPr>
          <w:ilvl w:val="0"/>
          <w:numId w:val="49"/>
        </w:numPr>
        <w:rPr>
          <w:lang w:eastAsia="zh-CN"/>
        </w:rPr>
      </w:pPr>
      <w:r>
        <w:rPr>
          <w:lang w:eastAsia="zh-CN"/>
        </w:rPr>
        <w:t>How the num of neurons influences the training process</w:t>
      </w:r>
    </w:p>
    <w:p w14:paraId="35E2282F" w14:textId="7693E4B0" w:rsidR="005B2E51" w:rsidRDefault="00821C24" w:rsidP="00D92BAA">
      <w:pPr>
        <w:pStyle w:val="Text"/>
        <w:rPr>
          <w:lang w:eastAsia="zh-CN"/>
        </w:rPr>
      </w:pPr>
      <w:r>
        <w:rPr>
          <w:lang w:eastAsia="zh-CN"/>
        </w:rPr>
        <w:t>To find out how the numbers of neurons can affect the result of learning, I changed the number of neurons and see how it works.</w:t>
      </w:r>
    </w:p>
    <w:p w14:paraId="12802A65" w14:textId="03365B8C" w:rsidR="00897D44" w:rsidRDefault="00DF29CC" w:rsidP="00D92BAA">
      <w:pPr>
        <w:pStyle w:val="Text"/>
        <w:rPr>
          <w:lang w:eastAsia="zh-CN"/>
        </w:rPr>
      </w:pPr>
      <w:r>
        <w:rPr>
          <w:lang w:eastAsia="zh-CN"/>
        </w:rPr>
        <w:t>Firstly, I reduced the num of neurons to 3</w:t>
      </w:r>
      <w:r w:rsidR="00835618">
        <w:rPr>
          <w:lang w:eastAsia="zh-CN"/>
        </w:rPr>
        <w:t>, the result is shown below</w:t>
      </w:r>
      <w:r w:rsidR="008F71F8">
        <w:rPr>
          <w:lang w:eastAsia="zh-CN"/>
        </w:rPr>
        <w:t>:</w:t>
      </w:r>
    </w:p>
    <w:p w14:paraId="2394FB8E" w14:textId="77777777" w:rsidR="008D37C6" w:rsidRDefault="008D37C6" w:rsidP="008D37C6">
      <w:pPr>
        <w:pStyle w:val="Text"/>
        <w:keepNext/>
      </w:pPr>
      <w:r>
        <w:rPr>
          <w:rFonts w:asciiTheme="majorHAnsi" w:eastAsia="黑体" w:hAnsiTheme="majorHAnsi" w:cstheme="majorBidi"/>
          <w:noProof/>
        </w:rPr>
        <w:drawing>
          <wp:inline distT="0" distB="0" distL="0" distR="0" wp14:anchorId="6358FD6F" wp14:editId="483033AA">
            <wp:extent cx="3190875" cy="21240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0875" cy="2124075"/>
                    </a:xfrm>
                    <a:prstGeom prst="rect">
                      <a:avLst/>
                    </a:prstGeom>
                    <a:noFill/>
                    <a:ln>
                      <a:noFill/>
                    </a:ln>
                  </pic:spPr>
                </pic:pic>
              </a:graphicData>
            </a:graphic>
          </wp:inline>
        </w:drawing>
      </w:r>
    </w:p>
    <w:p w14:paraId="49883A0E" w14:textId="1F10B46A" w:rsidR="00D92BAA" w:rsidRDefault="008D37C6" w:rsidP="008D37C6">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8</w:t>
      </w:r>
      <w:r w:rsidR="00221BD0">
        <w:rPr>
          <w:noProof/>
        </w:rPr>
        <w:fldChar w:fldCharType="end"/>
      </w:r>
      <w:r>
        <w:t xml:space="preserve"> num of neurons = 3</w:t>
      </w:r>
    </w:p>
    <w:p w14:paraId="3F3D2825" w14:textId="51A409D9" w:rsidR="00D92BAA" w:rsidRDefault="009F5218" w:rsidP="00D92BAA">
      <w:pPr>
        <w:pStyle w:val="Text"/>
        <w:rPr>
          <w:lang w:eastAsia="zh-CN"/>
        </w:rPr>
      </w:pPr>
      <w:r>
        <w:rPr>
          <w:lang w:eastAsia="zh-CN"/>
        </w:rPr>
        <w:t xml:space="preserve">As is shown in the figure, the training error is far more larger than the training in the previous test(when the number of neurons =10), while the testing error is close to the </w:t>
      </w:r>
      <w:r w:rsidR="009122B6">
        <w:rPr>
          <w:lang w:eastAsia="zh-CN"/>
        </w:rPr>
        <w:t xml:space="preserve">training error in the previous test. </w:t>
      </w:r>
      <w:r w:rsidR="00C75348">
        <w:rPr>
          <w:lang w:eastAsia="zh-CN"/>
        </w:rPr>
        <w:t xml:space="preserve">From the last figure in the subplot we can find that the training error decreases more slowly than the previous time and also not as smooth as the previous time, which means it bounces a lot of times during the process of training. </w:t>
      </w:r>
    </w:p>
    <w:p w14:paraId="1140D035" w14:textId="610CD548" w:rsidR="00185195" w:rsidRDefault="00185195" w:rsidP="00D92BAA">
      <w:pPr>
        <w:pStyle w:val="Text"/>
        <w:rPr>
          <w:lang w:eastAsia="zh-CN"/>
        </w:rPr>
      </w:pPr>
      <w:r>
        <w:rPr>
          <w:lang w:eastAsia="zh-CN"/>
        </w:rPr>
        <w:t>Then I reduced the num of neurons further. This time, the num of neurons equals 2.</w:t>
      </w:r>
    </w:p>
    <w:p w14:paraId="60D19B96" w14:textId="77777777" w:rsidR="00071AF4" w:rsidRDefault="00071AF4" w:rsidP="00071AF4">
      <w:pPr>
        <w:pStyle w:val="Text"/>
        <w:keepNext/>
      </w:pPr>
      <w:r>
        <w:rPr>
          <w:noProof/>
        </w:rPr>
        <w:drawing>
          <wp:inline distT="0" distB="0" distL="0" distR="0" wp14:anchorId="79A260ED" wp14:editId="1CB5992B">
            <wp:extent cx="3200400" cy="2133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26FF0FD1" w14:textId="72A9D914" w:rsidR="00C75348" w:rsidRDefault="00071AF4" w:rsidP="00071AF4">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9</w:t>
      </w:r>
      <w:r w:rsidR="00221BD0">
        <w:rPr>
          <w:noProof/>
        </w:rPr>
        <w:fldChar w:fldCharType="end"/>
      </w:r>
      <w:r>
        <w:t xml:space="preserve"> num neurons = 2</w:t>
      </w:r>
    </w:p>
    <w:p w14:paraId="6BF4E128" w14:textId="65B7E22D" w:rsidR="00C4120F" w:rsidRDefault="00434013" w:rsidP="008B1119">
      <w:pPr>
        <w:pStyle w:val="Text"/>
        <w:rPr>
          <w:lang w:eastAsia="zh-CN"/>
        </w:rPr>
      </w:pPr>
      <w:r>
        <w:rPr>
          <w:lang w:eastAsia="zh-CN"/>
        </w:rPr>
        <w:t>As is shown in the subplot</w:t>
      </w:r>
      <w:r w:rsidR="00502D78">
        <w:rPr>
          <w:lang w:eastAsia="zh-CN"/>
        </w:rPr>
        <w:t>2</w:t>
      </w:r>
      <w:r>
        <w:rPr>
          <w:lang w:eastAsia="zh-CN"/>
        </w:rPr>
        <w:t xml:space="preserve">, it is obvious that the fit curve is not so satisfactory. </w:t>
      </w:r>
      <w:r w:rsidR="007F41A3">
        <w:rPr>
          <w:lang w:eastAsia="zh-CN"/>
        </w:rPr>
        <w:t>From subplot2 and subplot3, we can find that when x is near 4 and 5, the error is extremely large. Analyzing the variation of the</w:t>
      </w:r>
      <w:r w:rsidR="00720BEF">
        <w:rPr>
          <w:lang w:eastAsia="zh-CN"/>
        </w:rPr>
        <w:t xml:space="preserve"> </w:t>
      </w:r>
      <w:r w:rsidR="007F41A3">
        <w:rPr>
          <w:lang w:eastAsia="zh-CN"/>
        </w:rPr>
        <w:t>training error</w:t>
      </w:r>
      <w:r w:rsidR="009C1A20">
        <w:rPr>
          <w:lang w:eastAsia="zh-CN"/>
        </w:rPr>
        <w:t xml:space="preserve">, </w:t>
      </w:r>
      <w:r w:rsidR="0012208E">
        <w:rPr>
          <w:lang w:eastAsia="zh-CN"/>
        </w:rPr>
        <w:t xml:space="preserve">we can find that </w:t>
      </w:r>
      <w:r w:rsidR="009C1A20">
        <w:rPr>
          <w:lang w:eastAsia="zh-CN"/>
        </w:rPr>
        <w:t xml:space="preserve">the training error converges at </w:t>
      </w:r>
      <m:oMath>
        <m:r>
          <m:rPr>
            <m:sty m:val="p"/>
          </m:rPr>
          <w:rPr>
            <w:rFonts w:ascii="Cambria Math" w:hAnsi="Cambria Math"/>
            <w:lang w:eastAsia="zh-CN"/>
          </w:rPr>
          <m:t>4.532138×</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2</m:t>
            </m:r>
          </m:sup>
        </m:sSup>
      </m:oMath>
      <w:r w:rsidR="0012208E">
        <w:rPr>
          <w:lang w:eastAsia="zh-CN"/>
        </w:rPr>
        <w:t xml:space="preserve">. And the test error is </w:t>
      </w:r>
      <m:oMath>
        <m:r>
          <m:rPr>
            <m:sty m:val="p"/>
          </m:rPr>
          <w:rPr>
            <w:rFonts w:ascii="Cambria Math" w:hAnsi="Cambria Math"/>
            <w:lang w:eastAsia="zh-CN"/>
          </w:rPr>
          <m:t>2.748657×</m:t>
        </m:r>
        <m:sSup>
          <m:sSupPr>
            <m:ctrlPr>
              <w:rPr>
                <w:rFonts w:ascii="Cambria Math" w:hAnsi="Cambria Math"/>
                <w:lang w:eastAsia="zh-CN"/>
              </w:rPr>
            </m:ctrlPr>
          </m:sSupPr>
          <m:e>
            <m:r>
              <m:rPr>
                <m:sty m:val="p"/>
              </m:rPr>
              <w:rPr>
                <w:rFonts w:ascii="Cambria Math"/>
                <w:lang w:eastAsia="zh-CN"/>
              </w:rPr>
              <m:t>10</m:t>
            </m:r>
          </m:e>
          <m:sup>
            <m:r>
              <m:rPr>
                <m:sty m:val="p"/>
              </m:rPr>
              <w:rPr>
                <w:rFonts w:ascii="Cambria Math"/>
                <w:lang w:eastAsia="zh-CN"/>
              </w:rPr>
              <m:t>-</m:t>
            </m:r>
            <m:r>
              <m:rPr>
                <m:sty m:val="p"/>
              </m:rPr>
              <w:rPr>
                <w:rFonts w:ascii="Cambria Math"/>
                <w:lang w:eastAsia="zh-CN"/>
              </w:rPr>
              <m:t>2</m:t>
            </m:r>
          </m:sup>
        </m:sSup>
      </m:oMath>
      <w:r w:rsidR="000F3133">
        <w:rPr>
          <w:rFonts w:hint="eastAsia"/>
          <w:lang w:eastAsia="zh-CN"/>
        </w:rPr>
        <w:t>.</w:t>
      </w:r>
      <w:r w:rsidR="00122387">
        <w:rPr>
          <w:lang w:eastAsia="zh-CN"/>
        </w:rPr>
        <w:t xml:space="preserve"> This reason may be that there are so </w:t>
      </w:r>
      <w:r w:rsidR="00122387">
        <w:rPr>
          <w:lang w:eastAsia="zh-CN"/>
        </w:rPr>
        <w:lastRenderedPageBreak/>
        <w:t xml:space="preserve">little neurons that </w:t>
      </w:r>
      <w:r w:rsidR="008670F6">
        <w:rPr>
          <w:lang w:eastAsia="zh-CN"/>
        </w:rPr>
        <w:t xml:space="preserve">the global minimum of the error surface </w:t>
      </w:r>
      <w:r w:rsidR="00A5701F">
        <w:rPr>
          <w:lang w:eastAsia="zh-CN"/>
        </w:rPr>
        <w:t xml:space="preserve">can’t be small </w:t>
      </w:r>
      <w:r w:rsidR="0050659C">
        <w:rPr>
          <w:lang w:eastAsia="zh-CN"/>
        </w:rPr>
        <w:t xml:space="preserve">enough. </w:t>
      </w:r>
      <w:r w:rsidR="001059CD">
        <w:rPr>
          <w:lang w:eastAsia="zh-CN"/>
        </w:rPr>
        <w:t>Another reason may be the decrease of the number of neurons leads to the decrease of converge speed.</w:t>
      </w:r>
    </w:p>
    <w:p w14:paraId="31F968A0" w14:textId="3CED3FCA" w:rsidR="000F3133" w:rsidRDefault="000F3133" w:rsidP="008B1119">
      <w:pPr>
        <w:pStyle w:val="Text"/>
        <w:rPr>
          <w:lang w:eastAsia="zh-CN"/>
        </w:rPr>
      </w:pPr>
      <w:r>
        <w:rPr>
          <w:lang w:eastAsia="zh-CN"/>
        </w:rPr>
        <w:t>The above two figures illustrated that when the number of neuron</w:t>
      </w:r>
      <w:r w:rsidR="005A0700">
        <w:rPr>
          <w:lang w:eastAsia="zh-CN"/>
        </w:rPr>
        <w:t>s</w:t>
      </w:r>
      <w:r>
        <w:rPr>
          <w:lang w:eastAsia="zh-CN"/>
        </w:rPr>
        <w:t xml:space="preserve"> equals 3, the neural network is powerful enough to fit the target curve, </w:t>
      </w:r>
      <w:r w:rsidR="005A0700">
        <w:rPr>
          <w:lang w:eastAsia="zh-CN"/>
        </w:rPr>
        <w:t xml:space="preserve">while when the number of neurons equals 2, the neural network is too weak to fit the target curve. </w:t>
      </w:r>
      <w:r w:rsidR="00AC3AF2">
        <w:rPr>
          <w:lang w:eastAsia="zh-CN"/>
        </w:rPr>
        <w:t xml:space="preserve">It’s interesting to find out what will happen when the number of neurons increases. </w:t>
      </w:r>
    </w:p>
    <w:p w14:paraId="784C5977" w14:textId="70CF6DA4" w:rsidR="00D92BAA" w:rsidRDefault="00AC3AF2" w:rsidP="00D92BAA">
      <w:pPr>
        <w:pStyle w:val="Text"/>
        <w:rPr>
          <w:lang w:eastAsia="zh-CN"/>
        </w:rPr>
      </w:pPr>
      <w:r>
        <w:rPr>
          <w:lang w:eastAsia="zh-CN"/>
        </w:rPr>
        <w:t xml:space="preserve">The following picture shows the training result when the </w:t>
      </w:r>
      <w:r w:rsidR="00B85BFF">
        <w:rPr>
          <w:lang w:eastAsia="zh-CN"/>
        </w:rPr>
        <w:t>number of neurons increases from 20-50</w:t>
      </w:r>
      <w:r w:rsidR="00855B57">
        <w:rPr>
          <w:lang w:eastAsia="zh-CN"/>
        </w:rPr>
        <w:t>:</w:t>
      </w:r>
    </w:p>
    <w:p w14:paraId="6F016C31" w14:textId="77777777" w:rsidR="00202129" w:rsidRDefault="009207A7" w:rsidP="00202129">
      <w:pPr>
        <w:pStyle w:val="Text"/>
        <w:keepNext/>
      </w:pPr>
      <w:r>
        <w:rPr>
          <w:noProof/>
        </w:rPr>
        <w:drawing>
          <wp:inline distT="0" distB="0" distL="0" distR="0" wp14:anchorId="66B98420" wp14:editId="28F6DB37">
            <wp:extent cx="3200400" cy="2133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7265304A" w14:textId="2B72D391" w:rsidR="008B1119" w:rsidRDefault="00202129" w:rsidP="00202129">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10</w:t>
      </w:r>
      <w:r w:rsidR="00221BD0">
        <w:rPr>
          <w:noProof/>
        </w:rPr>
        <w:fldChar w:fldCharType="end"/>
      </w:r>
      <w:r>
        <w:t xml:space="preserve"> num neurons = 2</w:t>
      </w:r>
    </w:p>
    <w:p w14:paraId="66F1F684" w14:textId="77777777" w:rsidR="00CD5BB4" w:rsidRDefault="007B1724" w:rsidP="00CD5BB4">
      <w:pPr>
        <w:pStyle w:val="Text"/>
        <w:keepNext/>
      </w:pPr>
      <w:r>
        <w:rPr>
          <w:noProof/>
        </w:rPr>
        <w:drawing>
          <wp:inline distT="0" distB="0" distL="0" distR="0" wp14:anchorId="04EAC43F" wp14:editId="1F09725B">
            <wp:extent cx="3200400" cy="213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5812574C" w14:textId="179986C4" w:rsidR="008B1119" w:rsidRDefault="00CD5BB4" w:rsidP="00CD5BB4">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11</w:t>
      </w:r>
      <w:r w:rsidR="00221BD0">
        <w:rPr>
          <w:noProof/>
        </w:rPr>
        <w:fldChar w:fldCharType="end"/>
      </w:r>
      <w:r>
        <w:t xml:space="preserve"> </w:t>
      </w:r>
      <w:r w:rsidRPr="00E0571C">
        <w:t xml:space="preserve">num neurons = </w:t>
      </w:r>
      <w:r>
        <w:t>30</w:t>
      </w:r>
    </w:p>
    <w:p w14:paraId="53D81C66" w14:textId="77777777" w:rsidR="00CD5BB4" w:rsidRDefault="00EC20AD" w:rsidP="00CD5BB4">
      <w:pPr>
        <w:pStyle w:val="Text"/>
        <w:keepNext/>
      </w:pPr>
      <w:r>
        <w:rPr>
          <w:noProof/>
        </w:rPr>
        <w:drawing>
          <wp:inline distT="0" distB="0" distL="0" distR="0" wp14:anchorId="17A709DB" wp14:editId="4A30B2B3">
            <wp:extent cx="3200400" cy="2133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4275EBFC" w14:textId="3AAA78C5" w:rsidR="00D92BAA" w:rsidRDefault="00CD5BB4" w:rsidP="00CD5BB4">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12</w:t>
      </w:r>
      <w:r w:rsidR="00221BD0">
        <w:rPr>
          <w:noProof/>
        </w:rPr>
        <w:fldChar w:fldCharType="end"/>
      </w:r>
      <w:r>
        <w:t xml:space="preserve"> </w:t>
      </w:r>
      <w:r w:rsidRPr="00652B63">
        <w:t xml:space="preserve">num neurons = </w:t>
      </w:r>
      <w:r>
        <w:t>40</w:t>
      </w:r>
    </w:p>
    <w:p w14:paraId="228D93D8" w14:textId="77777777" w:rsidR="00F92870" w:rsidRDefault="00202129" w:rsidP="00F92870">
      <w:pPr>
        <w:pStyle w:val="Text"/>
        <w:keepNext/>
      </w:pPr>
      <w:r>
        <w:rPr>
          <w:noProof/>
          <w:lang w:eastAsia="zh-CN"/>
        </w:rPr>
        <w:drawing>
          <wp:inline distT="0" distB="0" distL="0" distR="0" wp14:anchorId="3C4DCC4B" wp14:editId="0FA335CA">
            <wp:extent cx="3196590" cy="2131060"/>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6590" cy="2131060"/>
                    </a:xfrm>
                    <a:prstGeom prst="rect">
                      <a:avLst/>
                    </a:prstGeom>
                    <a:noFill/>
                    <a:ln>
                      <a:noFill/>
                    </a:ln>
                  </pic:spPr>
                </pic:pic>
              </a:graphicData>
            </a:graphic>
          </wp:inline>
        </w:drawing>
      </w:r>
    </w:p>
    <w:p w14:paraId="10ADA17A" w14:textId="2261D3D7" w:rsidR="00D92BAA" w:rsidRDefault="00F92870" w:rsidP="00F92870">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13</w:t>
      </w:r>
      <w:r w:rsidR="00221BD0">
        <w:rPr>
          <w:noProof/>
        </w:rPr>
        <w:fldChar w:fldCharType="end"/>
      </w:r>
      <w:r>
        <w:t xml:space="preserve"> </w:t>
      </w:r>
      <w:r w:rsidRPr="00427514">
        <w:t xml:space="preserve">num neurons = </w:t>
      </w:r>
      <w:r>
        <w:t>50</w:t>
      </w:r>
    </w:p>
    <w:p w14:paraId="13918B92" w14:textId="62907894" w:rsidR="00255835" w:rsidRDefault="00997361" w:rsidP="00541838">
      <w:pPr>
        <w:pStyle w:val="Text"/>
        <w:rPr>
          <w:lang w:eastAsia="zh-CN"/>
        </w:rPr>
      </w:pPr>
      <w:r>
        <w:rPr>
          <w:lang w:eastAsia="zh-CN"/>
        </w:rPr>
        <w:t xml:space="preserve">Comparing the above figures, we can find that the increase of neurons does not necessarily makes the neural network more powerful. On the contrary, the result becomes worse when the number of neurons increases. </w:t>
      </w:r>
      <w:r w:rsidR="007B1C33">
        <w:rPr>
          <w:lang w:eastAsia="zh-CN"/>
        </w:rPr>
        <w:t>As is shown in the figure, the network converges slowly and the error is large</w:t>
      </w:r>
      <w:r w:rsidR="00A9328D">
        <w:rPr>
          <w:lang w:eastAsia="zh-CN"/>
        </w:rPr>
        <w:t xml:space="preserve"> when the number of neurons increases. </w:t>
      </w:r>
    </w:p>
    <w:p w14:paraId="77A8B45D" w14:textId="38F33BBA" w:rsidR="00635040" w:rsidRDefault="00BD1212" w:rsidP="00303EEE">
      <w:pPr>
        <w:pStyle w:val="Text"/>
        <w:numPr>
          <w:ilvl w:val="0"/>
          <w:numId w:val="49"/>
        </w:numPr>
        <w:rPr>
          <w:lang w:eastAsia="zh-CN"/>
        </w:rPr>
      </w:pPr>
      <w:r>
        <w:rPr>
          <w:lang w:eastAsia="zh-CN"/>
        </w:rPr>
        <w:t>How learning rate influences the training process</w:t>
      </w:r>
    </w:p>
    <w:p w14:paraId="068E1F5C" w14:textId="25C25B51" w:rsidR="00884302" w:rsidRDefault="00541838" w:rsidP="00D92BAA">
      <w:pPr>
        <w:pStyle w:val="Text"/>
        <w:rPr>
          <w:lang w:eastAsia="zh-CN"/>
        </w:rPr>
      </w:pPr>
      <w:r>
        <w:rPr>
          <w:lang w:eastAsia="zh-CN"/>
        </w:rPr>
        <w:t xml:space="preserve">Then I </w:t>
      </w:r>
      <w:r w:rsidR="001E2F51">
        <w:rPr>
          <w:lang w:eastAsia="zh-CN"/>
        </w:rPr>
        <w:t xml:space="preserve">kept the number of neurons at 50, and </w:t>
      </w:r>
      <w:r>
        <w:rPr>
          <w:lang w:eastAsia="zh-CN"/>
        </w:rPr>
        <w:t>decrease</w:t>
      </w:r>
      <w:r w:rsidR="001E2F51">
        <w:rPr>
          <w:lang w:eastAsia="zh-CN"/>
        </w:rPr>
        <w:t>d</w:t>
      </w:r>
      <w:r>
        <w:rPr>
          <w:lang w:eastAsia="zh-CN"/>
        </w:rPr>
        <w:t xml:space="preserve"> the </w:t>
      </w:r>
      <w:r w:rsidR="001E2F51">
        <w:rPr>
          <w:lang w:eastAsia="zh-CN"/>
        </w:rPr>
        <w:t>learning rate of the model</w:t>
      </w:r>
      <w:r w:rsidR="00CA2191">
        <w:rPr>
          <w:lang w:eastAsia="zh-CN"/>
        </w:rPr>
        <w:t>, so as to see how learning rate influences the training process.</w:t>
      </w:r>
      <w:r w:rsidR="0013617D">
        <w:rPr>
          <w:lang w:eastAsia="zh-CN"/>
        </w:rPr>
        <w:t xml:space="preserve"> The result is shown below:</w:t>
      </w:r>
    </w:p>
    <w:p w14:paraId="4531393D" w14:textId="77777777" w:rsidR="00153109" w:rsidRDefault="00DB2D72" w:rsidP="00153109">
      <w:pPr>
        <w:pStyle w:val="Text"/>
        <w:keepNext/>
      </w:pPr>
      <w:r>
        <w:rPr>
          <w:noProof/>
        </w:rPr>
        <w:drawing>
          <wp:inline distT="0" distB="0" distL="0" distR="0" wp14:anchorId="35A167E0" wp14:editId="1BCF8139">
            <wp:extent cx="3200400" cy="213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2C35E887" w14:textId="539EA5DB" w:rsidR="0013617D" w:rsidRDefault="00153109" w:rsidP="00153109">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14</w:t>
      </w:r>
      <w:r w:rsidR="00221BD0">
        <w:rPr>
          <w:noProof/>
        </w:rPr>
        <w:fldChar w:fldCharType="end"/>
      </w:r>
      <w:r w:rsidR="00200490">
        <w:t xml:space="preserve"> learning rate = 0.3</w:t>
      </w:r>
    </w:p>
    <w:p w14:paraId="5AE52350" w14:textId="77777777" w:rsidR="00200490" w:rsidRDefault="00E1513E" w:rsidP="00200490">
      <w:pPr>
        <w:pStyle w:val="Text"/>
        <w:keepNext/>
      </w:pPr>
      <w:r>
        <w:rPr>
          <w:noProof/>
        </w:rPr>
        <w:drawing>
          <wp:inline distT="0" distB="0" distL="0" distR="0" wp14:anchorId="0759C2CC" wp14:editId="40F09692">
            <wp:extent cx="3200400" cy="213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05425607" w14:textId="64513254" w:rsidR="00741D92" w:rsidRPr="00541838" w:rsidRDefault="00200490" w:rsidP="00200490">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15</w:t>
      </w:r>
      <w:r w:rsidR="00221BD0">
        <w:rPr>
          <w:noProof/>
        </w:rPr>
        <w:fldChar w:fldCharType="end"/>
      </w:r>
      <w:r>
        <w:t xml:space="preserve"> </w:t>
      </w:r>
      <w:r w:rsidRPr="00651AAA">
        <w:t>learning rate = 0.</w:t>
      </w:r>
      <w:r>
        <w:t>1</w:t>
      </w:r>
    </w:p>
    <w:p w14:paraId="4F7761B8" w14:textId="77777777" w:rsidR="006409C8" w:rsidRDefault="00862BFA" w:rsidP="006409C8">
      <w:pPr>
        <w:pStyle w:val="Text"/>
        <w:keepNext/>
      </w:pPr>
      <w:r>
        <w:rPr>
          <w:noProof/>
        </w:rPr>
        <w:lastRenderedPageBreak/>
        <w:drawing>
          <wp:inline distT="0" distB="0" distL="0" distR="0" wp14:anchorId="3218D07A" wp14:editId="542F5BEF">
            <wp:extent cx="32004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3B62770B" w14:textId="4A09E464" w:rsidR="00741D92" w:rsidRDefault="006409C8" w:rsidP="006409C8">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16</w:t>
      </w:r>
      <w:r w:rsidR="00221BD0">
        <w:rPr>
          <w:noProof/>
        </w:rPr>
        <w:fldChar w:fldCharType="end"/>
      </w:r>
      <w:r>
        <w:t xml:space="preserve"> </w:t>
      </w:r>
      <w:r w:rsidRPr="003C40E8">
        <w:t>learning rate = 0.</w:t>
      </w:r>
      <w:r>
        <w:t>05</w:t>
      </w:r>
    </w:p>
    <w:p w14:paraId="491BDDF8" w14:textId="77777777" w:rsidR="001B644A" w:rsidRDefault="00862BFA" w:rsidP="001B644A">
      <w:pPr>
        <w:pStyle w:val="Text"/>
        <w:keepNext/>
      </w:pPr>
      <w:r>
        <w:rPr>
          <w:noProof/>
        </w:rPr>
        <w:drawing>
          <wp:inline distT="0" distB="0" distL="0" distR="0" wp14:anchorId="5D71B73D" wp14:editId="4A9D8B37">
            <wp:extent cx="3200400" cy="213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14:paraId="329AA839" w14:textId="400AE0CD" w:rsidR="00741D92" w:rsidRDefault="001B644A" w:rsidP="001B644A">
      <w:pPr>
        <w:pStyle w:val="af1"/>
        <w:jc w:val="center"/>
        <w:rPr>
          <w:lang w:eastAsia="zh-CN"/>
        </w:rPr>
      </w:pPr>
      <w:bookmarkStart w:id="2" w:name="_Ref22128369"/>
      <w:r>
        <w:t xml:space="preserve">Figure </w:t>
      </w:r>
      <w:r w:rsidR="00221BD0">
        <w:fldChar w:fldCharType="begin"/>
      </w:r>
      <w:r w:rsidR="00221BD0">
        <w:instrText xml:space="preserve"> SEQ Figure \* ARABIC </w:instrText>
      </w:r>
      <w:r w:rsidR="00221BD0">
        <w:fldChar w:fldCharType="separate"/>
      </w:r>
      <w:r w:rsidR="008D676A">
        <w:rPr>
          <w:noProof/>
        </w:rPr>
        <w:t>17</w:t>
      </w:r>
      <w:r w:rsidR="00221BD0">
        <w:rPr>
          <w:noProof/>
        </w:rPr>
        <w:fldChar w:fldCharType="end"/>
      </w:r>
      <w:bookmarkEnd w:id="2"/>
      <w:r>
        <w:t xml:space="preserve"> </w:t>
      </w:r>
      <w:r w:rsidRPr="00C75607">
        <w:t>learning rate = 0.</w:t>
      </w:r>
      <w:r>
        <w:t>01</w:t>
      </w:r>
    </w:p>
    <w:p w14:paraId="60630676" w14:textId="4299559C" w:rsidR="00741D92" w:rsidRDefault="00E60BDC" w:rsidP="00D92BAA">
      <w:pPr>
        <w:pStyle w:val="Text"/>
        <w:rPr>
          <w:lang w:eastAsia="zh-CN"/>
        </w:rPr>
      </w:pPr>
      <w:r>
        <w:rPr>
          <w:lang w:eastAsia="zh-CN"/>
        </w:rPr>
        <w:t>The above images showed that though the model(50neurons) performs bad when learning rate kept 0.3, it converges well when the learning rate is decreased</w:t>
      </w:r>
      <w:r w:rsidR="006C5FBF">
        <w:rPr>
          <w:lang w:eastAsia="zh-CN"/>
        </w:rPr>
        <w:t xml:space="preserve">. </w:t>
      </w:r>
      <w:r w:rsidR="0021459D">
        <w:rPr>
          <w:lang w:eastAsia="zh-CN"/>
        </w:rPr>
        <w:t>But when learning rate becomes too small a number, the model will again converge slowly and performs bad</w:t>
      </w:r>
      <w:r w:rsidR="005974A1">
        <w:rPr>
          <w:lang w:eastAsia="zh-CN"/>
        </w:rPr>
        <w:t xml:space="preserve"> as is show</w:t>
      </w:r>
      <w:r w:rsidR="00346968">
        <w:rPr>
          <w:lang w:eastAsia="zh-CN"/>
        </w:rPr>
        <w:t xml:space="preserve">n in </w:t>
      </w:r>
      <w:r w:rsidR="0016732C">
        <w:rPr>
          <w:lang w:eastAsia="zh-CN"/>
        </w:rPr>
        <w:fldChar w:fldCharType="begin"/>
      </w:r>
      <w:r w:rsidR="0016732C">
        <w:rPr>
          <w:lang w:eastAsia="zh-CN"/>
        </w:rPr>
        <w:instrText xml:space="preserve"> REF _Ref22128369 \h </w:instrText>
      </w:r>
      <w:r w:rsidR="0016732C">
        <w:rPr>
          <w:lang w:eastAsia="zh-CN"/>
        </w:rPr>
      </w:r>
      <w:r w:rsidR="0016732C">
        <w:rPr>
          <w:lang w:eastAsia="zh-CN"/>
        </w:rPr>
        <w:fldChar w:fldCharType="separate"/>
      </w:r>
      <w:r w:rsidR="008D676A">
        <w:t xml:space="preserve">Figure </w:t>
      </w:r>
      <w:r w:rsidR="008D676A">
        <w:rPr>
          <w:noProof/>
        </w:rPr>
        <w:t>17</w:t>
      </w:r>
      <w:r w:rsidR="0016732C">
        <w:rPr>
          <w:lang w:eastAsia="zh-CN"/>
        </w:rPr>
        <w:fldChar w:fldCharType="end"/>
      </w:r>
      <w:r w:rsidR="0016732C">
        <w:rPr>
          <w:lang w:eastAsia="zh-CN"/>
        </w:rPr>
        <w:t xml:space="preserve">. </w:t>
      </w:r>
    </w:p>
    <w:p w14:paraId="6CCBFF1E" w14:textId="1666A680" w:rsidR="00CD67D6" w:rsidRDefault="00FE0B97" w:rsidP="00D92BAA">
      <w:pPr>
        <w:pStyle w:val="Text"/>
        <w:rPr>
          <w:lang w:eastAsia="zh-CN"/>
        </w:rPr>
      </w:pPr>
      <w:r>
        <w:rPr>
          <w:lang w:eastAsia="zh-CN"/>
        </w:rPr>
        <w:t xml:space="preserve">But think about why this will happen? Then I repeated the above procedure </w:t>
      </w:r>
      <w:r w:rsidR="00102FF9">
        <w:rPr>
          <w:lang w:eastAsia="zh-CN"/>
        </w:rPr>
        <w:t>when the number of neurons equals 10.</w:t>
      </w:r>
      <w:r w:rsidR="00A102A5">
        <w:rPr>
          <w:lang w:eastAsia="zh-CN"/>
        </w:rPr>
        <w:t xml:space="preserve"> The result is shown below:</w:t>
      </w:r>
    </w:p>
    <w:p w14:paraId="7FB8AA5F" w14:textId="77777777" w:rsidR="009C336F" w:rsidRDefault="009C336F" w:rsidP="009C336F">
      <w:pPr>
        <w:pStyle w:val="Text"/>
        <w:keepNext/>
      </w:pPr>
      <w:r>
        <w:rPr>
          <w:noProof/>
          <w:lang w:eastAsia="zh-CN"/>
        </w:rPr>
        <w:drawing>
          <wp:inline distT="0" distB="0" distL="0" distR="0" wp14:anchorId="2C7AA57E" wp14:editId="4D7852C2">
            <wp:extent cx="3194050" cy="212725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70519F19" w14:textId="30AE6476" w:rsidR="009C336F" w:rsidRDefault="009C336F" w:rsidP="009C336F">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18</w:t>
      </w:r>
      <w:r w:rsidR="00221BD0">
        <w:rPr>
          <w:noProof/>
        </w:rPr>
        <w:fldChar w:fldCharType="end"/>
      </w:r>
      <w:r>
        <w:t xml:space="preserve"> </w:t>
      </w:r>
      <w:bookmarkStart w:id="3" w:name="OLE_LINK1"/>
      <w:bookmarkStart w:id="4" w:name="OLE_LINK2"/>
      <w:r>
        <w:t>learning rate = 0.3</w:t>
      </w:r>
      <w:bookmarkEnd w:id="3"/>
      <w:bookmarkEnd w:id="4"/>
    </w:p>
    <w:p w14:paraId="73A7ED5D" w14:textId="77777777" w:rsidR="00E6700A" w:rsidRDefault="009C336F" w:rsidP="00E6700A">
      <w:pPr>
        <w:pStyle w:val="Text"/>
        <w:keepNext/>
      </w:pPr>
      <w:r>
        <w:rPr>
          <w:noProof/>
          <w:lang w:eastAsia="zh-CN"/>
        </w:rPr>
        <w:drawing>
          <wp:inline distT="0" distB="0" distL="0" distR="0" wp14:anchorId="7EE764AD" wp14:editId="542699E5">
            <wp:extent cx="3194050" cy="212725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7B0E3FC8" w14:textId="5BD22D62" w:rsidR="00A102A5" w:rsidRDefault="00E6700A" w:rsidP="00E6700A">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19</w:t>
      </w:r>
      <w:r w:rsidR="00221BD0">
        <w:rPr>
          <w:noProof/>
        </w:rPr>
        <w:fldChar w:fldCharType="end"/>
      </w:r>
      <w:r>
        <w:t xml:space="preserve"> </w:t>
      </w:r>
      <w:r w:rsidRPr="0082446C">
        <w:t>learning rate = 0.</w:t>
      </w:r>
      <w:r>
        <w:t>1</w:t>
      </w:r>
    </w:p>
    <w:p w14:paraId="02765B94" w14:textId="77777777" w:rsidR="00062028" w:rsidRDefault="009C336F" w:rsidP="00062028">
      <w:pPr>
        <w:pStyle w:val="Text"/>
        <w:keepNext/>
      </w:pPr>
      <w:r>
        <w:rPr>
          <w:noProof/>
          <w:lang w:eastAsia="zh-CN"/>
        </w:rPr>
        <w:drawing>
          <wp:inline distT="0" distB="0" distL="0" distR="0" wp14:anchorId="564A7C0E" wp14:editId="02861927">
            <wp:extent cx="3194050" cy="21272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5101D936" w14:textId="001DC5B6" w:rsidR="00CD67D6" w:rsidRDefault="00062028" w:rsidP="00062028">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20</w:t>
      </w:r>
      <w:r w:rsidR="00221BD0">
        <w:rPr>
          <w:noProof/>
        </w:rPr>
        <w:fldChar w:fldCharType="end"/>
      </w:r>
      <w:r>
        <w:t xml:space="preserve"> </w:t>
      </w:r>
      <w:r w:rsidRPr="009716A5">
        <w:t>learning rate = 0.</w:t>
      </w:r>
      <w:r>
        <w:t>05</w:t>
      </w:r>
    </w:p>
    <w:p w14:paraId="6A318020" w14:textId="77777777" w:rsidR="00785A7B" w:rsidRDefault="009C336F" w:rsidP="00785A7B">
      <w:pPr>
        <w:pStyle w:val="Text"/>
        <w:keepNext/>
      </w:pPr>
      <w:r>
        <w:rPr>
          <w:noProof/>
          <w:lang w:eastAsia="zh-CN"/>
        </w:rPr>
        <w:drawing>
          <wp:inline distT="0" distB="0" distL="0" distR="0" wp14:anchorId="6E74A1CA" wp14:editId="0B6FA9B6">
            <wp:extent cx="3194050" cy="21272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050" cy="2127250"/>
                    </a:xfrm>
                    <a:prstGeom prst="rect">
                      <a:avLst/>
                    </a:prstGeom>
                    <a:noFill/>
                    <a:ln>
                      <a:noFill/>
                    </a:ln>
                  </pic:spPr>
                </pic:pic>
              </a:graphicData>
            </a:graphic>
          </wp:inline>
        </w:drawing>
      </w:r>
    </w:p>
    <w:p w14:paraId="6B2E336D" w14:textId="4B06C297" w:rsidR="00CD67D6" w:rsidRDefault="00785A7B" w:rsidP="00785A7B">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21</w:t>
      </w:r>
      <w:r w:rsidR="00221BD0">
        <w:rPr>
          <w:noProof/>
        </w:rPr>
        <w:fldChar w:fldCharType="end"/>
      </w:r>
      <w:r>
        <w:t xml:space="preserve"> </w:t>
      </w:r>
      <w:r w:rsidRPr="00221C2D">
        <w:t>learning rate = 0.</w:t>
      </w:r>
      <w:r>
        <w:t>01</w:t>
      </w:r>
    </w:p>
    <w:p w14:paraId="1B8A4266" w14:textId="4E9BE457" w:rsidR="00CD67D6" w:rsidRDefault="002D176F" w:rsidP="00D92BAA">
      <w:pPr>
        <w:pStyle w:val="Text"/>
        <w:rPr>
          <w:lang w:eastAsia="zh-CN"/>
        </w:rPr>
      </w:pPr>
      <w:r>
        <w:rPr>
          <w:lang w:eastAsia="zh-CN"/>
        </w:rPr>
        <w:t xml:space="preserve">From the above image, we can find that when </w:t>
      </w:r>
      <w:r w:rsidR="00B058DB">
        <w:rPr>
          <w:lang w:eastAsia="zh-CN"/>
        </w:rPr>
        <w:t xml:space="preserve">the number of neurons equals 10, the model converges best when learning rate equals </w:t>
      </w:r>
      <w:r w:rsidR="00182C6B">
        <w:rPr>
          <w:lang w:eastAsia="zh-CN"/>
        </w:rPr>
        <w:t>0.3.</w:t>
      </w:r>
      <w:r w:rsidR="00FD21FB">
        <w:rPr>
          <w:lang w:eastAsia="zh-CN"/>
        </w:rPr>
        <w:t xml:space="preserve"> </w:t>
      </w:r>
    </w:p>
    <w:p w14:paraId="0BE1B23F" w14:textId="69D6C3B3" w:rsidR="00CD67D6" w:rsidRDefault="00C9011E" w:rsidP="00D92BAA">
      <w:pPr>
        <w:pStyle w:val="Text"/>
        <w:rPr>
          <w:lang w:eastAsia="zh-CN"/>
        </w:rPr>
      </w:pPr>
      <w:r>
        <w:rPr>
          <w:lang w:eastAsia="zh-CN"/>
        </w:rPr>
        <w:t>T</w:t>
      </w:r>
      <w:r>
        <w:rPr>
          <w:rFonts w:hint="eastAsia"/>
          <w:lang w:eastAsia="zh-CN"/>
        </w:rPr>
        <w:t>hen</w:t>
      </w:r>
      <w:r>
        <w:rPr>
          <w:lang w:eastAsia="zh-CN"/>
        </w:rPr>
        <w:t xml:space="preserve"> I repeated the procedure again when the number of neurons changes, the result is shown in the </w:t>
      </w:r>
      <w:r w:rsidR="006D46EE">
        <w:rPr>
          <w:lang w:eastAsia="zh-CN"/>
        </w:rPr>
        <w:t>following</w:t>
      </w:r>
      <w:r>
        <w:rPr>
          <w:lang w:eastAsia="zh-CN"/>
        </w:rPr>
        <w:t xml:space="preserve"> table</w:t>
      </w:r>
      <w:r w:rsidR="00E61F67">
        <w:rPr>
          <w:lang w:eastAsia="zh-CN"/>
        </w:rPr>
        <w:t>.</w:t>
      </w:r>
    </w:p>
    <w:p w14:paraId="7EC438AE" w14:textId="77777777" w:rsidR="00267F5E" w:rsidRDefault="00354714" w:rsidP="00267F5E">
      <w:pPr>
        <w:pStyle w:val="Text"/>
        <w:keepNext/>
      </w:pPr>
      <w:r>
        <w:rPr>
          <w:noProof/>
        </w:rPr>
        <w:lastRenderedPageBreak/>
        <w:drawing>
          <wp:inline distT="0" distB="0" distL="0" distR="0" wp14:anchorId="5A86E9FD" wp14:editId="05078ECF">
            <wp:extent cx="2971800" cy="1419270"/>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4522" cy="1420570"/>
                    </a:xfrm>
                    <a:prstGeom prst="rect">
                      <a:avLst/>
                    </a:prstGeom>
                  </pic:spPr>
                </pic:pic>
              </a:graphicData>
            </a:graphic>
          </wp:inline>
        </w:drawing>
      </w:r>
    </w:p>
    <w:p w14:paraId="0EED5CCB" w14:textId="42EA524E" w:rsidR="00FD21FB" w:rsidRDefault="00267F5E" w:rsidP="00267F5E">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22</w:t>
      </w:r>
      <w:r w:rsidR="00221BD0">
        <w:rPr>
          <w:noProof/>
        </w:rPr>
        <w:fldChar w:fldCharType="end"/>
      </w:r>
      <w:r>
        <w:t xml:space="preserve"> </w:t>
      </w:r>
      <w:r>
        <w:rPr>
          <w:rFonts w:hint="eastAsia"/>
          <w:lang w:eastAsia="zh-CN"/>
        </w:rPr>
        <w:t>t</w:t>
      </w:r>
      <w:r>
        <w:rPr>
          <w:lang w:eastAsia="zh-CN"/>
        </w:rPr>
        <w:t>he value of test error when the number of neurons and learning rate varies</w:t>
      </w:r>
      <w:r w:rsidR="006175BE">
        <w:rPr>
          <w:lang w:eastAsia="zh-CN"/>
        </w:rPr>
        <w:t xml:space="preserve"> (training epochs = 10000)</w:t>
      </w:r>
    </w:p>
    <w:p w14:paraId="14429D03" w14:textId="77777777" w:rsidR="0029651E" w:rsidRDefault="001A3CFD" w:rsidP="0029651E">
      <w:pPr>
        <w:pStyle w:val="Text"/>
        <w:keepNext/>
      </w:pPr>
      <w:r>
        <w:rPr>
          <w:noProof/>
        </w:rPr>
        <w:drawing>
          <wp:inline distT="0" distB="0" distL="0" distR="0" wp14:anchorId="504C8C4D" wp14:editId="5F8F4853">
            <wp:extent cx="2971800" cy="142398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5664" cy="1425839"/>
                    </a:xfrm>
                    <a:prstGeom prst="rect">
                      <a:avLst/>
                    </a:prstGeom>
                  </pic:spPr>
                </pic:pic>
              </a:graphicData>
            </a:graphic>
          </wp:inline>
        </w:drawing>
      </w:r>
    </w:p>
    <w:p w14:paraId="7AE1ED05" w14:textId="5E14342A" w:rsidR="00FD21FB" w:rsidRDefault="0029651E" w:rsidP="0029651E">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23</w:t>
      </w:r>
      <w:r w:rsidR="00221BD0">
        <w:rPr>
          <w:noProof/>
        </w:rPr>
        <w:fldChar w:fldCharType="end"/>
      </w:r>
      <w:r>
        <w:t xml:space="preserve"> </w:t>
      </w:r>
      <w:r>
        <w:rPr>
          <w:rFonts w:hint="eastAsia"/>
          <w:lang w:eastAsia="zh-CN"/>
        </w:rPr>
        <w:t>t</w:t>
      </w:r>
      <w:r>
        <w:rPr>
          <w:lang w:eastAsia="zh-CN"/>
        </w:rPr>
        <w:t>he value of training error when the number of neurons and learning rate varies</w:t>
      </w:r>
      <w:r w:rsidR="006175BE">
        <w:rPr>
          <w:lang w:eastAsia="zh-CN"/>
        </w:rPr>
        <w:t xml:space="preserve"> (training epochs = 10000)</w:t>
      </w:r>
    </w:p>
    <w:p w14:paraId="14474239" w14:textId="2DFA9471" w:rsidR="00FD21FB" w:rsidRDefault="007369E3" w:rsidP="00D92BAA">
      <w:pPr>
        <w:pStyle w:val="Text"/>
        <w:rPr>
          <w:lang w:eastAsia="zh-CN"/>
        </w:rPr>
      </w:pPr>
      <w:r>
        <w:rPr>
          <w:lang w:eastAsia="zh-CN"/>
        </w:rPr>
        <w:t xml:space="preserve">From the above tables, we can conclude that the model converges slower when </w:t>
      </w:r>
      <w:r w:rsidR="00761E8B">
        <w:rPr>
          <w:lang w:eastAsia="zh-CN"/>
        </w:rPr>
        <w:t xml:space="preserve">the number of neurons gets larger. </w:t>
      </w:r>
      <w:r w:rsidR="00CD5B64">
        <w:rPr>
          <w:lang w:eastAsia="zh-CN"/>
        </w:rPr>
        <w:t>And if the number of neurons gets larger, learning rate should be decreased so that the model can converges faster.</w:t>
      </w:r>
    </w:p>
    <w:p w14:paraId="011D6EC6" w14:textId="39D363F5" w:rsidR="009F07F3" w:rsidRDefault="009F07F3" w:rsidP="00D92BAA">
      <w:pPr>
        <w:pStyle w:val="Text"/>
        <w:rPr>
          <w:lang w:eastAsia="zh-CN"/>
        </w:rPr>
      </w:pPr>
      <w:r>
        <w:rPr>
          <w:lang w:eastAsia="zh-CN"/>
        </w:rPr>
        <w:t>Contrary to the common sense, the learning rate may not be better when it gets bigger. It is something that need to be corrected through the structure of the model.</w:t>
      </w:r>
    </w:p>
    <w:p w14:paraId="381A933C" w14:textId="0BF3D7ED" w:rsidR="00741D92" w:rsidRDefault="001478DD" w:rsidP="00682148">
      <w:pPr>
        <w:pStyle w:val="Text"/>
        <w:rPr>
          <w:lang w:eastAsia="zh-CN"/>
        </w:rPr>
      </w:pPr>
      <w:r>
        <w:rPr>
          <w:lang w:eastAsia="zh-CN"/>
        </w:rPr>
        <w:t>To improve the performance of the</w:t>
      </w:r>
      <w:r w:rsidR="00C63F4F">
        <w:rPr>
          <w:lang w:eastAsia="zh-CN"/>
        </w:rPr>
        <w:t xml:space="preserve"> mod</w:t>
      </w:r>
      <w:r>
        <w:rPr>
          <w:lang w:eastAsia="zh-CN"/>
        </w:rPr>
        <w:t>el further, a method called learning rate decay can be applied. But the performance in this task is good enough, so</w:t>
      </w:r>
      <w:r w:rsidR="002418A1">
        <w:rPr>
          <w:lang w:eastAsia="zh-CN"/>
        </w:rPr>
        <w:t xml:space="preserve"> it’s not necessary to use this method.</w:t>
      </w:r>
      <w:r w:rsidR="00784E2E">
        <w:rPr>
          <w:rFonts w:hint="eastAsia"/>
          <w:lang w:eastAsia="zh-CN"/>
        </w:rPr>
        <w:t xml:space="preserve"> </w:t>
      </w:r>
    </w:p>
    <w:p w14:paraId="1359C721" w14:textId="24EE6059" w:rsidR="00884302" w:rsidRPr="00884302" w:rsidRDefault="00884302" w:rsidP="00884302">
      <w:pPr>
        <w:pStyle w:val="Text"/>
        <w:keepNext/>
        <w:numPr>
          <w:ilvl w:val="0"/>
          <w:numId w:val="47"/>
        </w:numPr>
        <w:ind w:left="562"/>
        <w:rPr>
          <w:i/>
        </w:rPr>
      </w:pPr>
      <m:oMath>
        <m:r>
          <w:rPr>
            <w:rFonts w:ascii="Cambria Math" w:hAnsi="Cambria Math"/>
          </w:rPr>
          <m:t>y=</m:t>
        </m:r>
        <m:f>
          <m:fPr>
            <m:ctrlPr>
              <w:rPr>
                <w:rFonts w:ascii="Cambria Math" w:hAnsi="Cambria Math"/>
                <w:i/>
              </w:rPr>
            </m:ctrlPr>
          </m:fPr>
          <m:num>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lang w:eastAsia="zh-CN"/>
          </w:rPr>
          <m:t>*</m:t>
        </m:r>
        <m:f>
          <m:fPr>
            <m:ctrlPr>
              <w:rPr>
                <w:rFonts w:ascii="Cambria Math" w:hAnsi="Cambria Math"/>
                <w:i/>
                <w:lang w:eastAsia="zh-CN"/>
              </w:rPr>
            </m:ctrlPr>
          </m:fPr>
          <m:num>
            <m:func>
              <m:funcPr>
                <m:ctrlPr>
                  <w:rPr>
                    <w:rFonts w:ascii="Cambria Math" w:hAnsi="Cambria Math"/>
                    <w:lang w:eastAsia="zh-CN"/>
                  </w:rPr>
                </m:ctrlPr>
              </m:funcPr>
              <m:fName>
                <m:r>
                  <m:rPr>
                    <m:sty m:val="p"/>
                  </m:rPr>
                  <w:rPr>
                    <w:rFonts w:ascii="Cambria Math" w:hAnsi="Cambria Math"/>
                    <w:lang w:eastAsia="zh-CN"/>
                  </w:rPr>
                  <m:t>sin</m:t>
                </m:r>
              </m:fName>
              <m:e>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e>
            </m:func>
          </m:num>
          <m:den>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 10]</m:t>
        </m:r>
      </m:oMath>
    </w:p>
    <w:p w14:paraId="035680EC" w14:textId="7033619E" w:rsidR="00884302" w:rsidRPr="00017D7B" w:rsidRDefault="00017D7B" w:rsidP="00D92BAA">
      <w:pPr>
        <w:pStyle w:val="Text"/>
        <w:rPr>
          <w:lang w:eastAsia="zh-CN"/>
        </w:rPr>
      </w:pPr>
      <w:r w:rsidRPr="00017D7B">
        <w:rPr>
          <w:lang w:eastAsia="zh-CN"/>
        </w:rPr>
        <w:t xml:space="preserve">To approximate a </w:t>
      </w:r>
      <w:r w:rsidR="002476F9">
        <w:rPr>
          <w:lang w:eastAsia="zh-CN"/>
        </w:rPr>
        <w:t>two</w:t>
      </w:r>
      <w:r w:rsidRPr="00017D7B">
        <w:rPr>
          <w:lang w:eastAsia="zh-CN"/>
        </w:rPr>
        <w:t>-dimensional function, the following MLP neural network is given.</w:t>
      </w:r>
    </w:p>
    <w:p w14:paraId="0AB8D390" w14:textId="03546CCB" w:rsidR="00024430" w:rsidRDefault="000E6ABC" w:rsidP="00024430">
      <w:pPr>
        <w:pStyle w:val="Text"/>
        <w:rPr>
          <w:noProof/>
        </w:rPr>
      </w:pPr>
      <w:r>
        <w:rPr>
          <w:lang w:eastAsia="zh-CN"/>
        </w:rPr>
        <w:t>As is shown in</w:t>
      </w:r>
      <w:r w:rsidR="001447CF">
        <w:rPr>
          <w:lang w:eastAsia="zh-CN"/>
        </w:rPr>
        <w:t xml:space="preserve"> </w:t>
      </w:r>
      <w:r w:rsidR="001447CF">
        <w:rPr>
          <w:lang w:eastAsia="zh-CN"/>
        </w:rPr>
        <w:fldChar w:fldCharType="begin"/>
      </w:r>
      <w:r w:rsidR="001447CF">
        <w:rPr>
          <w:lang w:eastAsia="zh-CN"/>
        </w:rPr>
        <w:instrText xml:space="preserve"> REF _Ref22224330 \h </w:instrText>
      </w:r>
      <w:r w:rsidR="001447CF">
        <w:rPr>
          <w:lang w:eastAsia="zh-CN"/>
        </w:rPr>
      </w:r>
      <w:r w:rsidR="001447CF">
        <w:rPr>
          <w:lang w:eastAsia="zh-CN"/>
        </w:rPr>
        <w:fldChar w:fldCharType="separate"/>
      </w:r>
      <w:r w:rsidR="008D676A">
        <w:t xml:space="preserve">Figure </w:t>
      </w:r>
      <w:r w:rsidR="008D676A">
        <w:rPr>
          <w:noProof/>
        </w:rPr>
        <w:t>24</w:t>
      </w:r>
      <w:r w:rsidR="001447CF">
        <w:rPr>
          <w:lang w:eastAsia="zh-CN"/>
        </w:rPr>
        <w:fldChar w:fldCharType="end"/>
      </w:r>
      <w:r>
        <w:rPr>
          <w:lang w:eastAsia="zh-CN"/>
        </w:rPr>
        <w:t>, the MLP consists of one hidden layer with ten neurons, one input layer and one output layer. What needs to be emphasized is that the output layer can be thought as a general neuron but without the activation function. This is because the sigmoid function is a single direction function, which means it can not output negative value. With the sigmoid function removed, the sine function can be fitted.</w:t>
      </w:r>
      <w:r w:rsidR="00BC72E4" w:rsidRPr="00BC72E4">
        <w:rPr>
          <w:noProof/>
        </w:rPr>
        <w:t xml:space="preserve"> </w:t>
      </w:r>
    </w:p>
    <w:p w14:paraId="3C05752A" w14:textId="71F26BA7" w:rsidR="00024430" w:rsidRDefault="00024430" w:rsidP="00024430">
      <w:pPr>
        <w:pStyle w:val="Text"/>
        <w:rPr>
          <w:lang w:eastAsia="zh-CN"/>
        </w:rPr>
      </w:pPr>
      <w:r>
        <w:rPr>
          <w:rFonts w:hint="eastAsia"/>
          <w:lang w:eastAsia="zh-CN"/>
        </w:rPr>
        <w:t>A</w:t>
      </w:r>
      <w:r>
        <w:rPr>
          <w:lang w:eastAsia="zh-CN"/>
        </w:rPr>
        <w:t>pply this network in python and set learning rate as 0.</w:t>
      </w:r>
      <w:r w:rsidR="00201F5B">
        <w:rPr>
          <w:lang w:eastAsia="zh-CN"/>
        </w:rPr>
        <w:t>1</w:t>
      </w:r>
      <w:r>
        <w:rPr>
          <w:lang w:eastAsia="zh-CN"/>
        </w:rPr>
        <w:t xml:space="preserve">, epochs as 10000. Then train it with </w:t>
      </w:r>
      <w:r w:rsidR="00A13973">
        <w:rPr>
          <w:lang w:eastAsia="zh-CN"/>
        </w:rPr>
        <w:t>121</w:t>
      </w:r>
      <w:r>
        <w:rPr>
          <w:lang w:eastAsia="zh-CN"/>
        </w:rPr>
        <w:t xml:space="preserve"> sample input ranging from</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i/>
                <w:lang w:eastAsia="zh-CN"/>
              </w:rPr>
            </m:ctrlPr>
          </m:dPr>
          <m:e>
            <m:r>
              <w:rPr>
                <w:rFonts w:ascii="Cambria Math" w:hAnsi="Cambria Math"/>
                <w:lang w:eastAsia="zh-CN"/>
              </w:rPr>
              <m:t>-10,+10</m:t>
            </m:r>
          </m:e>
        </m:d>
        <m:r>
          <w:rPr>
            <w:rFonts w:ascii="Cambria Math" w:hAnsi="Cambria Math"/>
            <w:lang w:eastAsia="zh-CN"/>
          </w:rPr>
          <m:t>.</m:t>
        </m:r>
      </m:oMath>
    </w:p>
    <w:p w14:paraId="6F8EBCEF" w14:textId="77777777" w:rsidR="001447CF" w:rsidRDefault="001447CF" w:rsidP="00024430">
      <w:pPr>
        <w:pStyle w:val="Text"/>
        <w:rPr>
          <w:rFonts w:asciiTheme="majorHAnsi" w:eastAsia="黑体" w:hAnsiTheme="majorHAnsi" w:cstheme="majorBidi"/>
        </w:rPr>
      </w:pPr>
    </w:p>
    <w:p w14:paraId="527BB0A8" w14:textId="0174749A" w:rsidR="00BC72E4" w:rsidRDefault="001447CF" w:rsidP="00BC72E4">
      <w:pPr>
        <w:pStyle w:val="Text"/>
        <w:keepNext/>
      </w:pPr>
      <w:r>
        <w:rPr>
          <w:noProof/>
        </w:rPr>
        <w:drawing>
          <wp:inline distT="0" distB="0" distL="0" distR="0" wp14:anchorId="6BA9EDBE" wp14:editId="7A472ADD">
            <wp:extent cx="3200400" cy="59651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5965190"/>
                    </a:xfrm>
                    <a:prstGeom prst="rect">
                      <a:avLst/>
                    </a:prstGeom>
                  </pic:spPr>
                </pic:pic>
              </a:graphicData>
            </a:graphic>
          </wp:inline>
        </w:drawing>
      </w:r>
    </w:p>
    <w:p w14:paraId="6E350FAB" w14:textId="17D8B1F0" w:rsidR="00BC72E4" w:rsidRDefault="00BC72E4" w:rsidP="00BC72E4">
      <w:pPr>
        <w:pStyle w:val="af1"/>
        <w:jc w:val="center"/>
      </w:pPr>
      <w:bookmarkStart w:id="5" w:name="_Ref22224330"/>
      <w:r>
        <w:t xml:space="preserve">Figure </w:t>
      </w:r>
      <w:r w:rsidR="00221BD0">
        <w:fldChar w:fldCharType="begin"/>
      </w:r>
      <w:r w:rsidR="00221BD0">
        <w:instrText xml:space="preserve"> SEQ Figure \* ARABIC </w:instrText>
      </w:r>
      <w:r w:rsidR="00221BD0">
        <w:fldChar w:fldCharType="separate"/>
      </w:r>
      <w:r w:rsidR="008D676A">
        <w:rPr>
          <w:noProof/>
        </w:rPr>
        <w:t>24</w:t>
      </w:r>
      <w:r w:rsidR="00221BD0">
        <w:rPr>
          <w:noProof/>
        </w:rPr>
        <w:fldChar w:fldCharType="end"/>
      </w:r>
      <w:bookmarkEnd w:id="5"/>
      <w:r>
        <w:t xml:space="preserve"> MLP for two-dimensional function</w:t>
      </w:r>
    </w:p>
    <w:p w14:paraId="2C3B9546" w14:textId="77777777" w:rsidR="0053223D" w:rsidRDefault="00F763ED" w:rsidP="0053223D">
      <w:pPr>
        <w:pStyle w:val="Text"/>
        <w:keepNext/>
      </w:pPr>
      <w:r>
        <w:rPr>
          <w:noProof/>
        </w:rPr>
        <w:drawing>
          <wp:inline distT="0" distB="0" distL="0" distR="0" wp14:anchorId="32F23A3E" wp14:editId="53548F2C">
            <wp:extent cx="3200400" cy="2400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2400300"/>
                    </a:xfrm>
                    <a:prstGeom prst="rect">
                      <a:avLst/>
                    </a:prstGeom>
                  </pic:spPr>
                </pic:pic>
              </a:graphicData>
            </a:graphic>
          </wp:inline>
        </w:drawing>
      </w:r>
    </w:p>
    <w:p w14:paraId="01BD4FF2" w14:textId="2A76483B" w:rsidR="000E6ABC" w:rsidRDefault="0053223D" w:rsidP="0053223D">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25</w:t>
      </w:r>
      <w:r w:rsidR="00221BD0">
        <w:rPr>
          <w:noProof/>
        </w:rPr>
        <w:fldChar w:fldCharType="end"/>
      </w:r>
      <w:r>
        <w:t xml:space="preserve"> input data</w:t>
      </w:r>
    </w:p>
    <w:p w14:paraId="08A1D7DD" w14:textId="77777777" w:rsidR="007924E0" w:rsidRDefault="007924E0" w:rsidP="007924E0">
      <w:pPr>
        <w:pStyle w:val="Text"/>
        <w:rPr>
          <w:lang w:eastAsia="zh-CN"/>
        </w:rPr>
      </w:pPr>
      <w:r>
        <w:rPr>
          <w:lang w:eastAsia="zh-CN"/>
        </w:rPr>
        <w:lastRenderedPageBreak/>
        <w:t>After training 10000 epochs, the neural network can excellently approximate the input sine curve.</w:t>
      </w:r>
      <w:r>
        <w:rPr>
          <w:rFonts w:hint="eastAsia"/>
          <w:lang w:eastAsia="zh-CN"/>
        </w:rPr>
        <w:t xml:space="preserve"> </w:t>
      </w:r>
      <w:r>
        <w:rPr>
          <w:lang w:eastAsia="zh-CN"/>
        </w:rPr>
        <w:t>Plot the target curve and the fit curve in one figure with matplotlib, the result is shown below:</w:t>
      </w:r>
    </w:p>
    <w:p w14:paraId="01ED6297" w14:textId="77777777" w:rsidR="00201F5B" w:rsidRDefault="00605133" w:rsidP="00201F5B">
      <w:pPr>
        <w:pStyle w:val="Text"/>
        <w:keepNext/>
      </w:pPr>
      <w:r>
        <w:rPr>
          <w:noProof/>
        </w:rPr>
        <w:drawing>
          <wp:inline distT="0" distB="0" distL="0" distR="0" wp14:anchorId="1191BBBE" wp14:editId="26F40908">
            <wp:extent cx="2743200" cy="20574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0635" cy="2062977"/>
                    </a:xfrm>
                    <a:prstGeom prst="rect">
                      <a:avLst/>
                    </a:prstGeom>
                  </pic:spPr>
                </pic:pic>
              </a:graphicData>
            </a:graphic>
          </wp:inline>
        </w:drawing>
      </w:r>
    </w:p>
    <w:p w14:paraId="35319F0D" w14:textId="008E8BE8" w:rsidR="000A3A50" w:rsidRDefault="00201F5B" w:rsidP="00201F5B">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26</w:t>
      </w:r>
      <w:r w:rsidR="00221BD0">
        <w:rPr>
          <w:noProof/>
        </w:rPr>
        <w:fldChar w:fldCharType="end"/>
      </w:r>
      <w:r>
        <w:t xml:space="preserve"> fit surface</w:t>
      </w:r>
    </w:p>
    <w:p w14:paraId="1DCF5D67" w14:textId="23330F29" w:rsidR="00AE34D5" w:rsidRDefault="00A922BD" w:rsidP="00D92BAA">
      <w:pPr>
        <w:pStyle w:val="Text"/>
        <w:rPr>
          <w:lang w:eastAsia="zh-CN"/>
        </w:rPr>
      </w:pPr>
      <w:r>
        <w:rPr>
          <w:lang w:eastAsia="zh-CN"/>
        </w:rPr>
        <w:t>At first glimpse, we can find that the fit surface mimics the target surface</w:t>
      </w:r>
      <w:r w:rsidR="00644A39">
        <w:rPr>
          <w:lang w:eastAsia="zh-CN"/>
        </w:rPr>
        <w:t xml:space="preserve">. But it’s not clear enough to compare the two </w:t>
      </w:r>
      <w:r w:rsidR="001F1C1F">
        <w:rPr>
          <w:lang w:eastAsia="zh-CN"/>
        </w:rPr>
        <w:t>surfaces</w:t>
      </w:r>
      <w:r w:rsidR="00644A39">
        <w:rPr>
          <w:lang w:eastAsia="zh-CN"/>
        </w:rPr>
        <w:t xml:space="preserve"> separately. </w:t>
      </w:r>
      <w:r w:rsidR="00207596">
        <w:rPr>
          <w:lang w:eastAsia="zh-CN"/>
        </w:rPr>
        <w:t>So,</w:t>
      </w:r>
      <w:r w:rsidR="00644A39">
        <w:rPr>
          <w:lang w:eastAsia="zh-CN"/>
        </w:rPr>
        <w:t xml:space="preserve"> I </w:t>
      </w:r>
      <w:r w:rsidR="002F44B9">
        <w:rPr>
          <w:lang w:eastAsia="zh-CN"/>
        </w:rPr>
        <w:t>cam</w:t>
      </w:r>
      <w:r w:rsidR="00E41EED">
        <w:rPr>
          <w:lang w:eastAsia="zh-CN"/>
        </w:rPr>
        <w:t>e</w:t>
      </w:r>
      <w:r w:rsidR="002F44B9">
        <w:rPr>
          <w:lang w:eastAsia="zh-CN"/>
        </w:rPr>
        <w:t xml:space="preserve"> up with the following</w:t>
      </w:r>
      <w:r w:rsidR="008C6EEE">
        <w:rPr>
          <w:lang w:eastAsia="zh-CN"/>
        </w:rPr>
        <w:t xml:space="preserve"> plot. </w:t>
      </w:r>
      <w:r w:rsidR="001C70B7">
        <w:rPr>
          <w:lang w:eastAsia="zh-CN"/>
        </w:rPr>
        <w:t xml:space="preserve">The surface shown below is the target surface, and the </w:t>
      </w:r>
      <w:r w:rsidR="00C01A41">
        <w:rPr>
          <w:lang w:eastAsia="zh-CN"/>
        </w:rPr>
        <w:t>dots in the plot are the dots on the fit surface</w:t>
      </w:r>
      <w:r w:rsidR="0046787D">
        <w:rPr>
          <w:lang w:eastAsia="zh-CN"/>
        </w:rPr>
        <w:t>.</w:t>
      </w:r>
    </w:p>
    <w:p w14:paraId="363C8223" w14:textId="77777777" w:rsidR="00327884" w:rsidRDefault="00605133" w:rsidP="00327884">
      <w:pPr>
        <w:pStyle w:val="Text"/>
        <w:keepNext/>
      </w:pPr>
      <w:r>
        <w:rPr>
          <w:noProof/>
        </w:rPr>
        <w:drawing>
          <wp:inline distT="0" distB="0" distL="0" distR="0" wp14:anchorId="5DAF6E93" wp14:editId="0C39F174">
            <wp:extent cx="2813474" cy="2110106"/>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566" cy="2112425"/>
                    </a:xfrm>
                    <a:prstGeom prst="rect">
                      <a:avLst/>
                    </a:prstGeom>
                  </pic:spPr>
                </pic:pic>
              </a:graphicData>
            </a:graphic>
          </wp:inline>
        </w:drawing>
      </w:r>
    </w:p>
    <w:p w14:paraId="14B86C85" w14:textId="4903870A" w:rsidR="000A056B" w:rsidRDefault="00327884" w:rsidP="00327884">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27</w:t>
      </w:r>
      <w:r w:rsidR="00221BD0">
        <w:rPr>
          <w:noProof/>
        </w:rPr>
        <w:fldChar w:fldCharType="end"/>
      </w:r>
      <w:r>
        <w:t xml:space="preserve"> fit surface and fit dot</w:t>
      </w:r>
    </w:p>
    <w:p w14:paraId="7266DE6B" w14:textId="4C161171" w:rsidR="00334354" w:rsidRDefault="003273F1" w:rsidP="00D92BAA">
      <w:pPr>
        <w:pStyle w:val="Text"/>
        <w:rPr>
          <w:lang w:eastAsia="zh-CN"/>
        </w:rPr>
      </w:pPr>
      <w:r>
        <w:rPr>
          <w:lang w:eastAsia="zh-CN"/>
        </w:rPr>
        <w:t xml:space="preserve">But it’s still not </w:t>
      </w:r>
      <w:r w:rsidR="00681FAA">
        <w:rPr>
          <w:lang w:eastAsia="zh-CN"/>
        </w:rPr>
        <w:t>clear enough</w:t>
      </w:r>
      <w:r w:rsidR="00857687">
        <w:rPr>
          <w:lang w:eastAsia="zh-CN"/>
        </w:rPr>
        <w:t xml:space="preserve"> for us to find out if the model works well</w:t>
      </w:r>
      <w:r w:rsidR="00462328">
        <w:rPr>
          <w:lang w:eastAsia="zh-CN"/>
        </w:rPr>
        <w:t xml:space="preserve">. </w:t>
      </w:r>
      <w:r w:rsidR="00992B6A">
        <w:rPr>
          <w:lang w:eastAsia="zh-CN"/>
        </w:rPr>
        <w:t>If the Z axis is substituted for test error, we have the following plot.</w:t>
      </w:r>
      <w:r w:rsidR="00BF6ABE">
        <w:rPr>
          <w:lang w:eastAsia="zh-CN"/>
        </w:rPr>
        <w:t xml:space="preserve"> We can clearly find that the test error is generally low</w:t>
      </w:r>
      <w:r w:rsidR="00B84FD5">
        <w:rPr>
          <w:lang w:eastAsia="zh-CN"/>
        </w:rPr>
        <w:t xml:space="preserve"> but a little bit large on the edge.</w:t>
      </w:r>
    </w:p>
    <w:p w14:paraId="6D7DE1B7" w14:textId="77777777" w:rsidR="005D44E6" w:rsidRDefault="00334354" w:rsidP="005D44E6">
      <w:pPr>
        <w:pStyle w:val="Text"/>
        <w:keepNext/>
      </w:pPr>
      <w:r>
        <w:rPr>
          <w:noProof/>
        </w:rPr>
        <w:drawing>
          <wp:inline distT="0" distB="0" distL="0" distR="0" wp14:anchorId="5D9D7FC9" wp14:editId="4D519191">
            <wp:extent cx="2800350" cy="210026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9037" cy="2106777"/>
                    </a:xfrm>
                    <a:prstGeom prst="rect">
                      <a:avLst/>
                    </a:prstGeom>
                  </pic:spPr>
                </pic:pic>
              </a:graphicData>
            </a:graphic>
          </wp:inline>
        </w:drawing>
      </w:r>
    </w:p>
    <w:p w14:paraId="6203FC4C" w14:textId="287F6DD6" w:rsidR="00334354" w:rsidRDefault="005D44E6" w:rsidP="005D44E6">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28</w:t>
      </w:r>
      <w:r w:rsidR="00221BD0">
        <w:rPr>
          <w:noProof/>
        </w:rPr>
        <w:fldChar w:fldCharType="end"/>
      </w:r>
      <w:r>
        <w:t xml:space="preserve"> test error</w:t>
      </w:r>
    </w:p>
    <w:p w14:paraId="465187CB" w14:textId="75CEB887" w:rsidR="00C56615" w:rsidRDefault="00B420FD" w:rsidP="00F15148">
      <w:pPr>
        <w:pStyle w:val="Text"/>
        <w:rPr>
          <w:lang w:eastAsia="zh-CN"/>
        </w:rPr>
      </w:pPr>
      <w:r>
        <w:rPr>
          <w:lang w:eastAsia="zh-CN"/>
        </w:rPr>
        <w:t>Record the training error in each epoch and plot the training error curve.</w:t>
      </w:r>
      <w:r w:rsidRPr="001D42EE">
        <w:t xml:space="preserve"> </w:t>
      </w:r>
      <w:r w:rsidRPr="001D42EE">
        <w:rPr>
          <w:lang w:eastAsia="zh-CN"/>
        </w:rPr>
        <w:t>The x-coordinate is the number of iterations</w:t>
      </w:r>
      <w:r>
        <w:rPr>
          <w:lang w:eastAsia="zh-CN"/>
        </w:rPr>
        <w:t xml:space="preserve"> and the y-coordinate is the training error. The figure is shown below:</w:t>
      </w:r>
    </w:p>
    <w:p w14:paraId="4DD94D67" w14:textId="13873D90" w:rsidR="000A056B" w:rsidRDefault="006B43C8" w:rsidP="00D92BAA">
      <w:pPr>
        <w:pStyle w:val="Text"/>
        <w:rPr>
          <w:lang w:eastAsia="zh-CN"/>
        </w:rPr>
      </w:pPr>
      <w:r>
        <w:rPr>
          <w:noProof/>
        </w:rPr>
        <w:drawing>
          <wp:inline distT="0" distB="0" distL="0" distR="0" wp14:anchorId="5CAB2F25" wp14:editId="6C96A3EB">
            <wp:extent cx="3200400" cy="2400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2400300"/>
                    </a:xfrm>
                    <a:prstGeom prst="rect">
                      <a:avLst/>
                    </a:prstGeom>
                  </pic:spPr>
                </pic:pic>
              </a:graphicData>
            </a:graphic>
          </wp:inline>
        </w:drawing>
      </w:r>
    </w:p>
    <w:p w14:paraId="302957DB" w14:textId="067C731C" w:rsidR="00D92BAA" w:rsidRDefault="000B5402" w:rsidP="00884302">
      <w:pPr>
        <w:pStyle w:val="Text"/>
        <w:rPr>
          <w:lang w:eastAsia="zh-CN"/>
        </w:rPr>
      </w:pPr>
      <w:r>
        <w:rPr>
          <w:lang w:eastAsia="zh-CN"/>
        </w:rPr>
        <w:t xml:space="preserve">The training error equals </w:t>
      </w:r>
      <w:r w:rsidRPr="000B5402">
        <w:rPr>
          <w:lang w:eastAsia="zh-CN"/>
        </w:rPr>
        <w:t>0.0005437500181105242</w:t>
      </w:r>
      <w:r>
        <w:rPr>
          <w:lang w:eastAsia="zh-CN"/>
        </w:rPr>
        <w:t xml:space="preserve"> and the test error equals </w:t>
      </w:r>
      <w:r w:rsidR="009F0F9A" w:rsidRPr="009F0F9A">
        <w:rPr>
          <w:lang w:eastAsia="zh-CN"/>
        </w:rPr>
        <w:t>0.0007072537034922483</w:t>
      </w:r>
      <w:r w:rsidR="009F0F9A">
        <w:rPr>
          <w:lang w:eastAsia="zh-CN"/>
        </w:rPr>
        <w:t>.</w:t>
      </w:r>
    </w:p>
    <w:p w14:paraId="7D10CFCB" w14:textId="1FE4ABC9" w:rsidR="00265515" w:rsidRDefault="00244C82" w:rsidP="00884302">
      <w:pPr>
        <w:pStyle w:val="Text"/>
        <w:rPr>
          <w:lang w:eastAsia="zh-CN"/>
        </w:rPr>
      </w:pPr>
      <w:r>
        <w:rPr>
          <w:lang w:eastAsia="zh-CN"/>
        </w:rPr>
        <w:t xml:space="preserve">The result shown above is not well enough, so I tried to improve the </w:t>
      </w:r>
      <w:r w:rsidR="00003EFE">
        <w:rPr>
          <w:lang w:eastAsia="zh-CN"/>
        </w:rPr>
        <w:t>training method</w:t>
      </w:r>
      <w:r w:rsidR="00467824">
        <w:rPr>
          <w:lang w:eastAsia="zh-CN"/>
        </w:rPr>
        <w:t>.</w:t>
      </w:r>
    </w:p>
    <w:p w14:paraId="229F0C19" w14:textId="0CAEA737" w:rsidR="00FF569D" w:rsidRDefault="00FF569D" w:rsidP="00884302">
      <w:pPr>
        <w:pStyle w:val="Text"/>
        <w:rPr>
          <w:lang w:eastAsia="zh-CN"/>
        </w:rPr>
      </w:pPr>
      <w:r>
        <w:rPr>
          <w:lang w:eastAsia="zh-CN"/>
        </w:rPr>
        <w:t xml:space="preserve">One of the </w:t>
      </w:r>
      <w:r w:rsidR="006F48C0">
        <w:rPr>
          <w:lang w:eastAsia="zh-CN"/>
        </w:rPr>
        <w:t>methods</w:t>
      </w:r>
      <w:r>
        <w:rPr>
          <w:lang w:eastAsia="zh-CN"/>
        </w:rPr>
        <w:t xml:space="preserve"> is called learning rate decay,</w:t>
      </w:r>
      <w:r w:rsidR="006F48C0">
        <w:rPr>
          <w:lang w:eastAsia="zh-CN"/>
        </w:rPr>
        <w:t xml:space="preserve"> when this method is applied, the learning rate should be changed from the fix value </w:t>
      </w:r>
      <m:oMath>
        <m:r>
          <w:rPr>
            <w:rFonts w:ascii="Cambria Math" w:hAnsi="Cambria Math"/>
            <w:lang w:eastAsia="zh-CN"/>
          </w:rPr>
          <m:t>lr</m:t>
        </m:r>
      </m:oMath>
      <w:r w:rsidR="006F48C0">
        <w:rPr>
          <w:rFonts w:hint="eastAsia"/>
          <w:lang w:eastAsia="zh-CN"/>
        </w:rPr>
        <w:t xml:space="preserve"> </w:t>
      </w:r>
      <w:r w:rsidR="006F48C0">
        <w:rPr>
          <w:lang w:eastAsia="zh-CN"/>
        </w:rPr>
        <w:t xml:space="preserve">to </w:t>
      </w:r>
      <m:oMath>
        <m:f>
          <m:fPr>
            <m:ctrlPr>
              <w:rPr>
                <w:rFonts w:ascii="Cambria Math" w:hAnsi="Cambria Math"/>
                <w:i/>
                <w:lang w:eastAsia="zh-CN"/>
              </w:rPr>
            </m:ctrlPr>
          </m:fPr>
          <m:num>
            <m:r>
              <w:rPr>
                <w:rFonts w:ascii="Cambria Math" w:hAnsi="Cambria Math"/>
                <w:lang w:eastAsia="zh-CN"/>
              </w:rPr>
              <m:t>l</m:t>
            </m:r>
            <m:r>
              <w:rPr>
                <w:rFonts w:ascii="Cambria Math" w:hAnsi="Cambria Math" w:hint="eastAsia"/>
                <w:lang w:eastAsia="zh-CN"/>
              </w:rPr>
              <m:t>r</m:t>
            </m:r>
            <m:ctrlPr>
              <w:rPr>
                <w:rFonts w:ascii="Cambria Math" w:hAnsi="Cambria Math" w:hint="eastAsia"/>
                <w:i/>
                <w:lang w:eastAsia="zh-CN"/>
              </w:rPr>
            </m:ctrlPr>
          </m:num>
          <m:den>
            <m:r>
              <w:rPr>
                <w:rFonts w:ascii="Cambria Math" w:hAnsi="Cambria Math"/>
                <w:lang w:eastAsia="zh-CN"/>
              </w:rPr>
              <m:t>epochs*decay</m:t>
            </m:r>
          </m:den>
        </m:f>
      </m:oMath>
      <w:r w:rsidR="006F48C0">
        <w:rPr>
          <w:rFonts w:hint="eastAsia"/>
          <w:lang w:eastAsia="zh-CN"/>
        </w:rPr>
        <w:t>,</w:t>
      </w:r>
      <w:r w:rsidR="006F48C0">
        <w:rPr>
          <w:lang w:eastAsia="zh-CN"/>
        </w:rPr>
        <w:t xml:space="preserve"> </w:t>
      </w:r>
      <w:r w:rsidR="006F48C0">
        <w:rPr>
          <w:rFonts w:hint="eastAsia"/>
          <w:lang w:eastAsia="zh-CN"/>
        </w:rPr>
        <w:t>where</w:t>
      </w:r>
      <w:r w:rsidR="006F48C0">
        <w:rPr>
          <w:lang w:eastAsia="zh-CN"/>
        </w:rPr>
        <w:t xml:space="preserve"> </w:t>
      </w:r>
      <m:oMath>
        <m:r>
          <w:rPr>
            <w:rFonts w:ascii="Cambria Math" w:hAnsi="Cambria Math"/>
            <w:lang w:eastAsia="zh-CN"/>
          </w:rPr>
          <m:t>decay</m:t>
        </m:r>
      </m:oMath>
      <w:r w:rsidR="006F48C0">
        <w:rPr>
          <w:lang w:eastAsia="zh-CN"/>
        </w:rPr>
        <w:t xml:space="preserve"> indicates</w:t>
      </w:r>
      <w:r w:rsidR="0005722B">
        <w:rPr>
          <w:lang w:eastAsia="zh-CN"/>
        </w:rPr>
        <w:t xml:space="preserve"> how fast the learning rate decays</w:t>
      </w:r>
      <w:r w:rsidR="00B0245E">
        <w:rPr>
          <w:lang w:eastAsia="zh-CN"/>
        </w:rPr>
        <w:t xml:space="preserve"> and </w:t>
      </w:r>
      <m:oMath>
        <m:r>
          <w:rPr>
            <w:rFonts w:ascii="Cambria Math" w:hAnsi="Cambria Math"/>
            <w:lang w:eastAsia="zh-CN"/>
          </w:rPr>
          <m:t>epochs</m:t>
        </m:r>
      </m:oMath>
      <w:r w:rsidR="00B0245E">
        <w:rPr>
          <w:rFonts w:hint="eastAsia"/>
          <w:lang w:eastAsia="zh-CN"/>
        </w:rPr>
        <w:t xml:space="preserve"> </w:t>
      </w:r>
      <w:r w:rsidR="00B0245E">
        <w:rPr>
          <w:lang w:eastAsia="zh-CN"/>
        </w:rPr>
        <w:t>indicates the number of irritations currently.</w:t>
      </w:r>
    </w:p>
    <w:p w14:paraId="2351A3F3" w14:textId="64EAA9E3" w:rsidR="004370E0" w:rsidRDefault="004370E0" w:rsidP="00884302">
      <w:pPr>
        <w:pStyle w:val="Text"/>
        <w:rPr>
          <w:lang w:eastAsia="zh-CN"/>
        </w:rPr>
      </w:pPr>
      <w:r>
        <w:rPr>
          <w:lang w:eastAsia="zh-CN"/>
        </w:rPr>
        <w:t xml:space="preserve">Another method is called momentum method. </w:t>
      </w:r>
      <w:r w:rsidR="00C037FD">
        <w:rPr>
          <w:lang w:eastAsia="zh-CN"/>
        </w:rPr>
        <w:t>By applying this method,</w:t>
      </w:r>
      <w:r w:rsidR="005A0AD8">
        <w:rPr>
          <w:lang w:eastAsia="zh-CN"/>
        </w:rPr>
        <w:t xml:space="preserve"> </w:t>
      </w:r>
      <w:r w:rsidR="005A0AD8">
        <w:rPr>
          <w:rFonts w:hint="eastAsia"/>
          <w:lang w:eastAsia="zh-CN"/>
        </w:rPr>
        <w:t>t</w:t>
      </w:r>
      <w:r w:rsidR="005A0AD8">
        <w:rPr>
          <w:lang w:eastAsia="zh-CN"/>
        </w:rPr>
        <w:t>he following algorithm is applied</w:t>
      </w:r>
      <w:r w:rsidR="00721EC3">
        <w:rPr>
          <w:lang w:eastAsia="zh-CN"/>
        </w:rPr>
        <w:t>.</w:t>
      </w:r>
    </w:p>
    <w:p w14:paraId="198460C1" w14:textId="51BDAF06" w:rsidR="00721EC3" w:rsidRDefault="00721EC3" w:rsidP="00721EC3">
      <w:pPr>
        <w:pStyle w:val="Text"/>
        <w:jc w:val="center"/>
        <w:rPr>
          <w:lang w:eastAsia="zh-CN"/>
        </w:rPr>
      </w:pPr>
      <w:r>
        <w:rPr>
          <w:noProof/>
        </w:rPr>
        <w:drawing>
          <wp:inline distT="0" distB="0" distL="0" distR="0" wp14:anchorId="74F06898" wp14:editId="6DF720EC">
            <wp:extent cx="1864648" cy="526314"/>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9628" cy="530542"/>
                    </a:xfrm>
                    <a:prstGeom prst="rect">
                      <a:avLst/>
                    </a:prstGeom>
                  </pic:spPr>
                </pic:pic>
              </a:graphicData>
            </a:graphic>
          </wp:inline>
        </w:drawing>
      </w:r>
    </w:p>
    <w:p w14:paraId="13E5121A" w14:textId="29C0F02F" w:rsidR="000E6ABC" w:rsidRDefault="00D825EC" w:rsidP="00884302">
      <w:pPr>
        <w:pStyle w:val="Text"/>
        <w:rPr>
          <w:lang w:eastAsia="zh-CN"/>
        </w:rPr>
      </w:pPr>
      <w:r>
        <w:rPr>
          <w:lang w:eastAsia="zh-CN"/>
        </w:rPr>
        <w:t xml:space="preserve">Then I changed the number of neurons to </w:t>
      </w:r>
      <w:r w:rsidR="001F03BE">
        <w:rPr>
          <w:lang w:eastAsia="zh-CN"/>
        </w:rPr>
        <w:t>30</w:t>
      </w:r>
      <w:r>
        <w:rPr>
          <w:lang w:eastAsia="zh-CN"/>
        </w:rPr>
        <w:t xml:space="preserve"> and applied learning rate </w:t>
      </w:r>
      <w:r w:rsidR="0002522C">
        <w:rPr>
          <w:lang w:eastAsia="zh-CN"/>
        </w:rPr>
        <w:t>decay</w:t>
      </w:r>
      <w:r w:rsidR="00EB2851">
        <w:rPr>
          <w:lang w:eastAsia="zh-CN"/>
        </w:rPr>
        <w:t xml:space="preserve"> </w:t>
      </w:r>
      <w:r w:rsidR="00984940">
        <w:rPr>
          <w:lang w:eastAsia="zh-CN"/>
        </w:rPr>
        <w:t>method. Also</w:t>
      </w:r>
      <w:r w:rsidR="00904A87">
        <w:rPr>
          <w:lang w:eastAsia="zh-CN"/>
        </w:rPr>
        <w:t>,</w:t>
      </w:r>
      <w:r w:rsidR="00984940">
        <w:rPr>
          <w:lang w:eastAsia="zh-CN"/>
        </w:rPr>
        <w:t xml:space="preserve"> I applied the momentum method to optimize the model.</w:t>
      </w:r>
      <w:r w:rsidR="00904A87">
        <w:rPr>
          <w:lang w:eastAsia="zh-CN"/>
        </w:rPr>
        <w:t xml:space="preserve"> </w:t>
      </w:r>
      <w:r w:rsidR="00380AB1">
        <w:rPr>
          <w:lang w:eastAsia="zh-CN"/>
        </w:rPr>
        <w:t xml:space="preserve">Let u=0.2 and decay=0.0001 </w:t>
      </w:r>
      <w:r w:rsidR="00904A87">
        <w:rPr>
          <w:lang w:eastAsia="zh-CN"/>
        </w:rPr>
        <w:t>After training 10000epochs, the result is shown below.</w:t>
      </w:r>
    </w:p>
    <w:p w14:paraId="664AD425" w14:textId="5A136B84" w:rsidR="00173445" w:rsidRDefault="009826FC" w:rsidP="00173445">
      <w:pPr>
        <w:pStyle w:val="Text"/>
        <w:keepNext/>
      </w:pPr>
      <w:r>
        <w:rPr>
          <w:noProof/>
        </w:rPr>
        <w:drawing>
          <wp:inline distT="0" distB="0" distL="0" distR="0" wp14:anchorId="2D70F36A" wp14:editId="3E68107C">
            <wp:extent cx="3245224" cy="2436496"/>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7984" cy="2438568"/>
                    </a:xfrm>
                    <a:prstGeom prst="rect">
                      <a:avLst/>
                    </a:prstGeom>
                    <a:noFill/>
                    <a:ln>
                      <a:noFill/>
                    </a:ln>
                  </pic:spPr>
                </pic:pic>
              </a:graphicData>
            </a:graphic>
          </wp:inline>
        </w:drawing>
      </w:r>
    </w:p>
    <w:p w14:paraId="4084C5D8" w14:textId="33F29534" w:rsidR="00984940" w:rsidRDefault="00173445" w:rsidP="00852BE9">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29</w:t>
      </w:r>
      <w:r w:rsidR="00221BD0">
        <w:rPr>
          <w:noProof/>
        </w:rPr>
        <w:fldChar w:fldCharType="end"/>
      </w:r>
      <w:r>
        <w:t xml:space="preserve"> fit surface</w:t>
      </w:r>
    </w:p>
    <w:p w14:paraId="371A90C1" w14:textId="20657397" w:rsidR="00357A91" w:rsidRDefault="009D01E2" w:rsidP="00357A91">
      <w:pPr>
        <w:pStyle w:val="Text"/>
        <w:keepNext/>
      </w:pPr>
      <w:r>
        <w:rPr>
          <w:noProof/>
        </w:rPr>
        <w:lastRenderedPageBreak/>
        <w:drawing>
          <wp:inline distT="0" distB="0" distL="0" distR="0" wp14:anchorId="2C2D2656" wp14:editId="5D4A13A0">
            <wp:extent cx="3010424" cy="2260208"/>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7234" cy="2265321"/>
                    </a:xfrm>
                    <a:prstGeom prst="rect">
                      <a:avLst/>
                    </a:prstGeom>
                    <a:noFill/>
                    <a:ln>
                      <a:noFill/>
                    </a:ln>
                  </pic:spPr>
                </pic:pic>
              </a:graphicData>
            </a:graphic>
          </wp:inline>
        </w:drawing>
      </w:r>
    </w:p>
    <w:p w14:paraId="593530FE" w14:textId="06AF7E86" w:rsidR="00984940" w:rsidRDefault="00357A91" w:rsidP="00357A91">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30</w:t>
      </w:r>
      <w:r w:rsidR="00221BD0">
        <w:rPr>
          <w:noProof/>
        </w:rPr>
        <w:fldChar w:fldCharType="end"/>
      </w:r>
      <w:r>
        <w:t xml:space="preserve"> test error</w:t>
      </w:r>
    </w:p>
    <w:p w14:paraId="05B124EA" w14:textId="3E9B3465" w:rsidR="00115DBC" w:rsidRDefault="000C5177" w:rsidP="00115DBC">
      <w:pPr>
        <w:pStyle w:val="Text"/>
        <w:keepNext/>
      </w:pPr>
      <w:r>
        <w:rPr>
          <w:noProof/>
        </w:rPr>
        <w:drawing>
          <wp:inline distT="0" distB="0" distL="0" distR="0" wp14:anchorId="121642AC" wp14:editId="5ACA5373">
            <wp:extent cx="3200400" cy="24028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2402840"/>
                    </a:xfrm>
                    <a:prstGeom prst="rect">
                      <a:avLst/>
                    </a:prstGeom>
                    <a:noFill/>
                    <a:ln>
                      <a:noFill/>
                    </a:ln>
                  </pic:spPr>
                </pic:pic>
              </a:graphicData>
            </a:graphic>
          </wp:inline>
        </w:drawing>
      </w:r>
    </w:p>
    <w:p w14:paraId="2A791C78" w14:textId="6E1ACF52" w:rsidR="00984940" w:rsidRDefault="00115DBC" w:rsidP="00115DBC">
      <w:pPr>
        <w:pStyle w:val="af1"/>
        <w:jc w:val="center"/>
        <w:rPr>
          <w:lang w:eastAsia="zh-CN"/>
        </w:rPr>
      </w:pPr>
      <w:r>
        <w:t xml:space="preserve">Figure </w:t>
      </w:r>
      <w:r w:rsidR="00221BD0">
        <w:fldChar w:fldCharType="begin"/>
      </w:r>
      <w:r w:rsidR="00221BD0">
        <w:instrText xml:space="preserve"> SEQ Figure \* ARABIC </w:instrText>
      </w:r>
      <w:r w:rsidR="00221BD0">
        <w:fldChar w:fldCharType="separate"/>
      </w:r>
      <w:r w:rsidR="008D676A">
        <w:rPr>
          <w:noProof/>
        </w:rPr>
        <w:t>31</w:t>
      </w:r>
      <w:r w:rsidR="00221BD0">
        <w:rPr>
          <w:noProof/>
        </w:rPr>
        <w:fldChar w:fldCharType="end"/>
      </w:r>
      <w:r>
        <w:t xml:space="preserve"> training error</w:t>
      </w:r>
    </w:p>
    <w:p w14:paraId="2049290B" w14:textId="397C55E1" w:rsidR="001C0A49" w:rsidRPr="00D92BAA" w:rsidRDefault="0049636A" w:rsidP="00D12FD8">
      <w:pPr>
        <w:pStyle w:val="Text"/>
        <w:rPr>
          <w:lang w:eastAsia="zh-CN"/>
        </w:rPr>
      </w:pPr>
      <w:r>
        <w:rPr>
          <w:lang w:eastAsia="zh-CN"/>
        </w:rPr>
        <w:t>We can find that the model performs better when new methods are applied to train it.</w:t>
      </w:r>
      <w:r w:rsidR="00C954FB">
        <w:rPr>
          <w:lang w:eastAsia="zh-CN"/>
        </w:rPr>
        <w:t xml:space="preserve"> In this case, </w:t>
      </w:r>
      <w:r w:rsidR="00C954FB" w:rsidRPr="00C954FB">
        <w:rPr>
          <w:lang w:eastAsia="zh-CN"/>
        </w:rPr>
        <w:t>test</w:t>
      </w:r>
      <w:r w:rsidR="00C954FB">
        <w:rPr>
          <w:lang w:eastAsia="zh-CN"/>
        </w:rPr>
        <w:t xml:space="preserve"> </w:t>
      </w:r>
      <w:r w:rsidR="00C954FB" w:rsidRPr="00C954FB">
        <w:rPr>
          <w:lang w:eastAsia="zh-CN"/>
        </w:rPr>
        <w:t>error=2.018472e-04</w:t>
      </w:r>
      <w:r w:rsidR="00C954FB">
        <w:rPr>
          <w:lang w:eastAsia="zh-CN"/>
        </w:rPr>
        <w:t xml:space="preserve"> and </w:t>
      </w:r>
      <w:r w:rsidR="00C954FB" w:rsidRPr="00C954FB">
        <w:rPr>
          <w:lang w:eastAsia="zh-CN"/>
        </w:rPr>
        <w:t>training</w:t>
      </w:r>
      <w:r w:rsidR="00C954FB">
        <w:rPr>
          <w:lang w:eastAsia="zh-CN"/>
        </w:rPr>
        <w:t xml:space="preserve"> </w:t>
      </w:r>
      <w:r w:rsidR="00C954FB" w:rsidRPr="00C954FB">
        <w:rPr>
          <w:lang w:eastAsia="zh-CN"/>
        </w:rPr>
        <w:t>error=1.850089e-04</w:t>
      </w:r>
      <w:r w:rsidR="00A834EC">
        <w:rPr>
          <w:lang w:eastAsia="zh-CN"/>
        </w:rPr>
        <w:t>.</w:t>
      </w:r>
    </w:p>
    <w:p w14:paraId="3E0E488F" w14:textId="27FD357A" w:rsidR="00E97B99" w:rsidRDefault="00180F32" w:rsidP="00E97B99">
      <w:pPr>
        <w:pStyle w:val="1"/>
      </w:pPr>
      <w:r>
        <w:t>results and discussions</w:t>
      </w:r>
    </w:p>
    <w:p w14:paraId="08CF7256" w14:textId="1D1DA8F8" w:rsidR="00E97B99" w:rsidRDefault="00150C0E" w:rsidP="00036610">
      <w:pPr>
        <w:pStyle w:val="Text"/>
        <w:rPr>
          <w:lang w:eastAsia="zh-CN"/>
        </w:rPr>
      </w:pPr>
      <w:r>
        <w:rPr>
          <w:lang w:eastAsia="zh-CN"/>
        </w:rPr>
        <w:t xml:space="preserve">We can find </w:t>
      </w:r>
      <w:r w:rsidR="00314A04">
        <w:rPr>
          <w:lang w:eastAsia="zh-CN"/>
        </w:rPr>
        <w:t>that contrary</w:t>
      </w:r>
      <w:r w:rsidR="002B01D7">
        <w:rPr>
          <w:lang w:eastAsia="zh-CN"/>
        </w:rPr>
        <w:t xml:space="preserve"> to common sense, </w:t>
      </w:r>
      <w:r w:rsidR="001F5F8B">
        <w:rPr>
          <w:lang w:eastAsia="zh-CN"/>
        </w:rPr>
        <w:t xml:space="preserve">the performance of the neural network model doesn’t necessarily </w:t>
      </w:r>
      <w:r w:rsidR="00314A04">
        <w:rPr>
          <w:lang w:eastAsia="zh-CN"/>
        </w:rPr>
        <w:t>get</w:t>
      </w:r>
      <w:r w:rsidR="001F5F8B">
        <w:rPr>
          <w:lang w:eastAsia="zh-CN"/>
        </w:rPr>
        <w:t xml:space="preserve"> better when </w:t>
      </w:r>
      <w:r w:rsidR="00811E83">
        <w:rPr>
          <w:lang w:eastAsia="zh-CN"/>
        </w:rPr>
        <w:t>t</w:t>
      </w:r>
      <w:r w:rsidR="00E63066">
        <w:rPr>
          <w:lang w:eastAsia="zh-CN"/>
        </w:rPr>
        <w:t xml:space="preserve">he learning rate and the number of neurons </w:t>
      </w:r>
      <w:r w:rsidR="00093A71">
        <w:rPr>
          <w:lang w:eastAsia="zh-CN"/>
        </w:rPr>
        <w:t>gets bigger.</w:t>
      </w:r>
    </w:p>
    <w:p w14:paraId="0323FF9D" w14:textId="07153640" w:rsidR="009230F8" w:rsidRDefault="00314A04" w:rsidP="00036610">
      <w:pPr>
        <w:pStyle w:val="Text"/>
        <w:rPr>
          <w:lang w:eastAsia="zh-CN"/>
        </w:rPr>
      </w:pPr>
      <w:r>
        <w:rPr>
          <w:lang w:eastAsia="zh-CN"/>
        </w:rPr>
        <w:t>When</w:t>
      </w:r>
      <w:r w:rsidR="00704328">
        <w:rPr>
          <w:lang w:eastAsia="zh-CN"/>
        </w:rPr>
        <w:t xml:space="preserve"> the </w:t>
      </w:r>
      <w:r>
        <w:rPr>
          <w:lang w:eastAsia="zh-CN"/>
        </w:rPr>
        <w:t>learning rate is concerned</w:t>
      </w:r>
      <w:r w:rsidR="00704328">
        <w:rPr>
          <w:lang w:eastAsia="zh-CN"/>
        </w:rPr>
        <w:t xml:space="preserve"> only</w:t>
      </w:r>
      <w:r>
        <w:rPr>
          <w:lang w:eastAsia="zh-CN"/>
        </w:rPr>
        <w:t xml:space="preserve">, </w:t>
      </w:r>
      <w:r w:rsidR="00E8677F">
        <w:rPr>
          <w:lang w:eastAsia="zh-CN"/>
        </w:rPr>
        <w:t xml:space="preserve">we find that </w:t>
      </w:r>
      <w:r w:rsidR="003A2019">
        <w:rPr>
          <w:lang w:eastAsia="zh-CN"/>
        </w:rPr>
        <w:t xml:space="preserve">if the </w:t>
      </w:r>
      <w:r w:rsidR="006849AD">
        <w:rPr>
          <w:lang w:eastAsia="zh-CN"/>
        </w:rPr>
        <w:t>learning rate is too large, the model often can’t converge</w:t>
      </w:r>
      <w:r w:rsidR="00371280">
        <w:rPr>
          <w:lang w:eastAsia="zh-CN"/>
        </w:rPr>
        <w:t xml:space="preserve"> and the program </w:t>
      </w:r>
      <w:r w:rsidR="001D261F">
        <w:rPr>
          <w:lang w:eastAsia="zh-CN"/>
        </w:rPr>
        <w:t>doesn’t work.</w:t>
      </w:r>
      <w:r w:rsidR="00996C86">
        <w:rPr>
          <w:lang w:eastAsia="zh-CN"/>
        </w:rPr>
        <w:t xml:space="preserve"> If the </w:t>
      </w:r>
      <w:r w:rsidR="00E40056">
        <w:rPr>
          <w:lang w:eastAsia="zh-CN"/>
        </w:rPr>
        <w:t xml:space="preserve">learning rate </w:t>
      </w:r>
      <w:r w:rsidR="00F7049D">
        <w:rPr>
          <w:lang w:eastAsia="zh-CN"/>
        </w:rPr>
        <w:t xml:space="preserve">is </w:t>
      </w:r>
      <w:r w:rsidR="008F360A">
        <w:rPr>
          <w:lang w:eastAsia="zh-CN"/>
        </w:rPr>
        <w:t xml:space="preserve">too small, </w:t>
      </w:r>
      <w:r w:rsidR="007B4058">
        <w:rPr>
          <w:lang w:eastAsia="zh-CN"/>
        </w:rPr>
        <w:t xml:space="preserve">then the </w:t>
      </w:r>
      <w:r w:rsidR="000D798D">
        <w:rPr>
          <w:lang w:eastAsia="zh-CN"/>
        </w:rPr>
        <w:t>model converges slowly</w:t>
      </w:r>
      <w:r w:rsidR="00CC5A05">
        <w:rPr>
          <w:lang w:eastAsia="zh-CN"/>
        </w:rPr>
        <w:t>, which is a waste of time.</w:t>
      </w:r>
    </w:p>
    <w:p w14:paraId="1ABF793E" w14:textId="57705D05" w:rsidR="002834B4" w:rsidRDefault="00D56537" w:rsidP="002834B4">
      <w:pPr>
        <w:pStyle w:val="Text"/>
        <w:rPr>
          <w:lang w:eastAsia="zh-CN"/>
        </w:rPr>
      </w:pPr>
      <w:r>
        <w:rPr>
          <w:lang w:eastAsia="zh-CN"/>
        </w:rPr>
        <w:t>When</w:t>
      </w:r>
      <w:r w:rsidRPr="00704328">
        <w:rPr>
          <w:lang w:eastAsia="zh-CN"/>
        </w:rPr>
        <w:t xml:space="preserve"> </w:t>
      </w:r>
      <w:r w:rsidR="00FF518E">
        <w:rPr>
          <w:lang w:eastAsia="zh-CN"/>
        </w:rPr>
        <w:t>the number of neurons</w:t>
      </w:r>
      <w:r>
        <w:rPr>
          <w:lang w:eastAsia="zh-CN"/>
        </w:rPr>
        <w:t xml:space="preserve"> is concerned</w:t>
      </w:r>
      <w:r w:rsidR="00FF518E">
        <w:rPr>
          <w:lang w:eastAsia="zh-CN"/>
        </w:rPr>
        <w:t xml:space="preserve"> only, we find that </w:t>
      </w:r>
      <w:r w:rsidR="00A91546">
        <w:rPr>
          <w:lang w:eastAsia="zh-CN"/>
        </w:rPr>
        <w:t xml:space="preserve">if the number of neurons </w:t>
      </w:r>
      <w:r w:rsidR="00982893">
        <w:rPr>
          <w:lang w:eastAsia="zh-CN"/>
        </w:rPr>
        <w:t>becomes too small</w:t>
      </w:r>
      <w:r w:rsidR="00EA29E6">
        <w:rPr>
          <w:lang w:eastAsia="zh-CN"/>
        </w:rPr>
        <w:t>. The model is too powerless to fit the target function</w:t>
      </w:r>
      <w:r w:rsidR="004321A0">
        <w:rPr>
          <w:lang w:eastAsia="zh-CN"/>
        </w:rPr>
        <w:t>, which is quite complex</w:t>
      </w:r>
      <w:r w:rsidR="002834B4">
        <w:rPr>
          <w:lang w:eastAsia="zh-CN"/>
        </w:rPr>
        <w:t>.</w:t>
      </w:r>
      <w:r w:rsidR="00CC1769">
        <w:rPr>
          <w:lang w:eastAsia="zh-CN"/>
        </w:rPr>
        <w:t xml:space="preserve"> If the number of neurons </w:t>
      </w:r>
      <w:r w:rsidR="00366E4A">
        <w:rPr>
          <w:lang w:eastAsia="zh-CN"/>
        </w:rPr>
        <w:t xml:space="preserve">becomes </w:t>
      </w:r>
      <w:r w:rsidR="00EA2F2D">
        <w:rPr>
          <w:lang w:eastAsia="zh-CN"/>
        </w:rPr>
        <w:t xml:space="preserve">too large, </w:t>
      </w:r>
      <w:r w:rsidR="005A74FA">
        <w:rPr>
          <w:lang w:eastAsia="zh-CN"/>
        </w:rPr>
        <w:t xml:space="preserve">the </w:t>
      </w:r>
      <w:r w:rsidR="00DD5286">
        <w:rPr>
          <w:lang w:eastAsia="zh-CN"/>
        </w:rPr>
        <w:t xml:space="preserve">model may be too complex </w:t>
      </w:r>
      <w:r w:rsidR="00607412">
        <w:rPr>
          <w:lang w:eastAsia="zh-CN"/>
        </w:rPr>
        <w:t>t</w:t>
      </w:r>
      <w:r w:rsidR="00A6425D">
        <w:rPr>
          <w:lang w:eastAsia="zh-CN"/>
        </w:rPr>
        <w:t>o approximate the target</w:t>
      </w:r>
      <w:r w:rsidR="007C1D41">
        <w:rPr>
          <w:lang w:eastAsia="zh-CN"/>
        </w:rPr>
        <w:t xml:space="preserve"> function</w:t>
      </w:r>
      <w:r w:rsidR="002F1B43">
        <w:rPr>
          <w:lang w:eastAsia="zh-CN"/>
        </w:rPr>
        <w:t>, which will lead to the slow converge speed.</w:t>
      </w:r>
    </w:p>
    <w:p w14:paraId="7C663FCA" w14:textId="2965AB43" w:rsidR="00DF328F" w:rsidRDefault="0046392C" w:rsidP="002834B4">
      <w:pPr>
        <w:pStyle w:val="Text"/>
        <w:rPr>
          <w:lang w:eastAsia="zh-CN"/>
        </w:rPr>
      </w:pPr>
      <w:r>
        <w:rPr>
          <w:lang w:eastAsia="zh-CN"/>
        </w:rPr>
        <w:t xml:space="preserve">Learning rate decay and </w:t>
      </w:r>
      <w:r w:rsidR="00F231EA">
        <w:rPr>
          <w:lang w:eastAsia="zh-CN"/>
        </w:rPr>
        <w:t xml:space="preserve">momentum gradient method are </w:t>
      </w:r>
      <w:r w:rsidR="00F231EA">
        <w:rPr>
          <w:lang w:eastAsia="zh-CN"/>
        </w:rPr>
        <w:t xml:space="preserve">good methods that can accelerate the speed of converge </w:t>
      </w:r>
      <w:r w:rsidR="00E02962">
        <w:rPr>
          <w:lang w:eastAsia="zh-CN"/>
        </w:rPr>
        <w:t>in complex models.</w:t>
      </w:r>
      <w:r w:rsidR="00617D10">
        <w:rPr>
          <w:lang w:eastAsia="zh-CN"/>
        </w:rPr>
        <w:t xml:space="preserve"> </w:t>
      </w:r>
    </w:p>
    <w:p w14:paraId="2288A67C" w14:textId="74C8C706" w:rsidR="009230F8" w:rsidRDefault="009230F8" w:rsidP="00036610">
      <w:pPr>
        <w:pStyle w:val="Text"/>
        <w:rPr>
          <w:lang w:eastAsia="zh-CN"/>
        </w:rPr>
      </w:pPr>
      <w:r>
        <w:rPr>
          <w:lang w:eastAsia="zh-CN"/>
        </w:rPr>
        <w:t xml:space="preserve">There are many other approaches that can be applied to optimize the BP neural network. But </w:t>
      </w:r>
      <w:r w:rsidR="00F31B86">
        <w:rPr>
          <w:lang w:eastAsia="zh-CN"/>
        </w:rPr>
        <w:t>due to the limited time and energy, we can’t cover them all in this paper</w:t>
      </w:r>
      <w:r w:rsidR="007D35F2">
        <w:rPr>
          <w:lang w:eastAsia="zh-CN"/>
        </w:rPr>
        <w:t xml:space="preserve">. Nevertheless, I still listed some popular optimizer below so that </w:t>
      </w:r>
      <w:r w:rsidR="00C77CC0">
        <w:rPr>
          <w:lang w:eastAsia="zh-CN"/>
        </w:rPr>
        <w:t xml:space="preserve">I </w:t>
      </w:r>
      <w:r w:rsidR="00015EBB">
        <w:rPr>
          <w:lang w:eastAsia="zh-CN"/>
        </w:rPr>
        <w:t>c</w:t>
      </w:r>
      <w:r w:rsidR="00C55E7E">
        <w:rPr>
          <w:lang w:eastAsia="zh-CN"/>
        </w:rPr>
        <w:t>an try them later.</w:t>
      </w:r>
    </w:p>
    <w:p w14:paraId="62D83FCE" w14:textId="0839241C" w:rsidR="00183B24" w:rsidRDefault="00F16C09" w:rsidP="00036610">
      <w:pPr>
        <w:pStyle w:val="Text"/>
        <w:rPr>
          <w:lang w:eastAsia="zh-CN"/>
        </w:rPr>
      </w:pPr>
      <w:r>
        <w:rPr>
          <w:lang w:eastAsia="zh-CN"/>
        </w:rPr>
        <w:t xml:space="preserve">Here are some of the </w:t>
      </w:r>
      <w:r w:rsidRPr="00F16C09">
        <w:rPr>
          <w:lang w:eastAsia="zh-CN"/>
        </w:rPr>
        <w:t>gradient descent optimization algorithms</w:t>
      </w:r>
      <w:r w:rsidR="003E71D6">
        <w:rPr>
          <w:lang w:eastAsia="zh-CN"/>
        </w:rPr>
        <w:t>:</w:t>
      </w:r>
    </w:p>
    <w:p w14:paraId="674704B9" w14:textId="05FE1889" w:rsidR="00183B24" w:rsidRDefault="000015B9" w:rsidP="007D090D">
      <w:pPr>
        <w:pStyle w:val="Text"/>
        <w:numPr>
          <w:ilvl w:val="0"/>
          <w:numId w:val="50"/>
        </w:numPr>
        <w:rPr>
          <w:lang w:eastAsia="zh-CN"/>
        </w:rPr>
      </w:pPr>
      <w:r>
        <w:rPr>
          <w:lang w:eastAsia="zh-CN"/>
        </w:rPr>
        <w:t>M</w:t>
      </w:r>
      <w:r w:rsidR="003E71D6">
        <w:rPr>
          <w:lang w:eastAsia="zh-CN"/>
        </w:rPr>
        <w:t>omentum</w:t>
      </w:r>
    </w:p>
    <w:p w14:paraId="37E96CFC" w14:textId="7BE3EE5B" w:rsidR="007D090D" w:rsidRDefault="000015B9" w:rsidP="007D090D">
      <w:pPr>
        <w:pStyle w:val="Text"/>
        <w:numPr>
          <w:ilvl w:val="0"/>
          <w:numId w:val="50"/>
        </w:numPr>
        <w:rPr>
          <w:lang w:eastAsia="zh-CN"/>
        </w:rPr>
      </w:pPr>
      <w:r>
        <w:rPr>
          <w:lang w:eastAsia="zh-CN"/>
        </w:rPr>
        <w:t>N</w:t>
      </w:r>
      <w:r w:rsidR="007D090D">
        <w:rPr>
          <w:lang w:eastAsia="zh-CN"/>
        </w:rPr>
        <w:t>esterov accelerated gradient</w:t>
      </w:r>
    </w:p>
    <w:p w14:paraId="53F527EF" w14:textId="4BD78ADF" w:rsidR="007D090D" w:rsidRDefault="000015B9" w:rsidP="007D090D">
      <w:pPr>
        <w:pStyle w:val="Text"/>
        <w:numPr>
          <w:ilvl w:val="0"/>
          <w:numId w:val="50"/>
        </w:numPr>
        <w:rPr>
          <w:lang w:eastAsia="zh-CN"/>
        </w:rPr>
      </w:pPr>
      <w:r>
        <w:rPr>
          <w:lang w:eastAsia="zh-CN"/>
        </w:rPr>
        <w:t>A</w:t>
      </w:r>
      <w:r w:rsidR="00FC38EF">
        <w:rPr>
          <w:lang w:eastAsia="zh-CN"/>
        </w:rPr>
        <w:t>dagrad</w:t>
      </w:r>
    </w:p>
    <w:p w14:paraId="6D8E4140" w14:textId="403DDCA5" w:rsidR="00FC38EF" w:rsidRDefault="000015B9" w:rsidP="007D090D">
      <w:pPr>
        <w:pStyle w:val="Text"/>
        <w:numPr>
          <w:ilvl w:val="0"/>
          <w:numId w:val="50"/>
        </w:numPr>
        <w:rPr>
          <w:lang w:eastAsia="zh-CN"/>
        </w:rPr>
      </w:pPr>
      <w:r>
        <w:rPr>
          <w:lang w:eastAsia="zh-CN"/>
        </w:rPr>
        <w:t>A</w:t>
      </w:r>
      <w:r w:rsidR="00F531B2">
        <w:rPr>
          <w:lang w:eastAsia="zh-CN"/>
        </w:rPr>
        <w:t>dadelta</w:t>
      </w:r>
    </w:p>
    <w:p w14:paraId="714340FB" w14:textId="13B82D1A" w:rsidR="00F531B2" w:rsidRDefault="000015B9" w:rsidP="007D090D">
      <w:pPr>
        <w:pStyle w:val="Text"/>
        <w:numPr>
          <w:ilvl w:val="0"/>
          <w:numId w:val="50"/>
        </w:numPr>
        <w:rPr>
          <w:lang w:eastAsia="zh-CN"/>
        </w:rPr>
      </w:pPr>
      <w:r>
        <w:rPr>
          <w:rFonts w:hint="eastAsia"/>
          <w:lang w:eastAsia="zh-CN"/>
        </w:rPr>
        <w:t>R</w:t>
      </w:r>
      <w:r>
        <w:rPr>
          <w:lang w:eastAsia="zh-CN"/>
        </w:rPr>
        <w:t>MSprop</w:t>
      </w:r>
    </w:p>
    <w:p w14:paraId="1BA70422" w14:textId="24AD8A12" w:rsidR="000015B9" w:rsidRDefault="000015B9" w:rsidP="007D090D">
      <w:pPr>
        <w:pStyle w:val="Text"/>
        <w:numPr>
          <w:ilvl w:val="0"/>
          <w:numId w:val="50"/>
        </w:numPr>
        <w:rPr>
          <w:lang w:eastAsia="zh-CN"/>
        </w:rPr>
      </w:pPr>
      <w:r>
        <w:rPr>
          <w:lang w:eastAsia="zh-CN"/>
        </w:rPr>
        <w:t>Adam</w:t>
      </w:r>
    </w:p>
    <w:p w14:paraId="3096A457" w14:textId="64A064EB" w:rsidR="003704AE" w:rsidRDefault="003704AE" w:rsidP="007D090D">
      <w:pPr>
        <w:pStyle w:val="Text"/>
        <w:numPr>
          <w:ilvl w:val="0"/>
          <w:numId w:val="50"/>
        </w:numPr>
        <w:rPr>
          <w:lang w:eastAsia="zh-CN"/>
        </w:rPr>
      </w:pPr>
      <w:r>
        <w:rPr>
          <w:rFonts w:hint="eastAsia"/>
          <w:lang w:eastAsia="zh-CN"/>
        </w:rPr>
        <w:t>A</w:t>
      </w:r>
      <w:r>
        <w:rPr>
          <w:lang w:eastAsia="zh-CN"/>
        </w:rPr>
        <w:t>daMax</w:t>
      </w:r>
    </w:p>
    <w:p w14:paraId="784C8593" w14:textId="5AD8BBFB" w:rsidR="003704AE" w:rsidRDefault="003704AE" w:rsidP="007D090D">
      <w:pPr>
        <w:pStyle w:val="Text"/>
        <w:numPr>
          <w:ilvl w:val="0"/>
          <w:numId w:val="50"/>
        </w:numPr>
        <w:rPr>
          <w:lang w:eastAsia="zh-CN"/>
        </w:rPr>
      </w:pPr>
      <w:r>
        <w:rPr>
          <w:rFonts w:hint="eastAsia"/>
          <w:lang w:eastAsia="zh-CN"/>
        </w:rPr>
        <w:t>N</w:t>
      </w:r>
      <w:r>
        <w:rPr>
          <w:lang w:eastAsia="zh-CN"/>
        </w:rPr>
        <w:t>adam</w:t>
      </w:r>
    </w:p>
    <w:p w14:paraId="47B0796E" w14:textId="6FF594BC" w:rsidR="003704AE" w:rsidRDefault="003704AE" w:rsidP="007D090D">
      <w:pPr>
        <w:pStyle w:val="Text"/>
        <w:numPr>
          <w:ilvl w:val="0"/>
          <w:numId w:val="50"/>
        </w:numPr>
        <w:rPr>
          <w:lang w:eastAsia="zh-CN"/>
        </w:rPr>
      </w:pPr>
      <w:r>
        <w:rPr>
          <w:rFonts w:hint="eastAsia"/>
          <w:lang w:eastAsia="zh-CN"/>
        </w:rPr>
        <w:t>A</w:t>
      </w:r>
      <w:r>
        <w:rPr>
          <w:lang w:eastAsia="zh-CN"/>
        </w:rPr>
        <w:t>MSGrad</w:t>
      </w:r>
    </w:p>
    <w:p w14:paraId="0A18423F" w14:textId="3D25DE6B" w:rsidR="004D3F92" w:rsidRDefault="002D195A" w:rsidP="004D3F92">
      <w:pPr>
        <w:pStyle w:val="1"/>
      </w:pPr>
      <w:r>
        <w:rPr>
          <w:rFonts w:hint="eastAsia"/>
          <w:lang w:eastAsia="zh-CN"/>
        </w:rPr>
        <w:t>c</w:t>
      </w:r>
      <w:r>
        <w:rPr>
          <w:lang w:eastAsia="zh-CN"/>
        </w:rPr>
        <w:t>onclusio</w:t>
      </w:r>
      <w:r w:rsidR="00980F4F">
        <w:rPr>
          <w:lang w:eastAsia="zh-CN"/>
        </w:rPr>
        <w:t>n</w:t>
      </w:r>
    </w:p>
    <w:p w14:paraId="2406253E" w14:textId="77777777" w:rsidR="002E7781" w:rsidRDefault="005F163B" w:rsidP="004E39A8">
      <w:pPr>
        <w:pStyle w:val="Text"/>
        <w:rPr>
          <w:lang w:eastAsia="zh-CN"/>
        </w:rPr>
      </w:pPr>
      <w:r>
        <w:rPr>
          <w:lang w:eastAsia="zh-CN"/>
        </w:rPr>
        <w:t>Our</w:t>
      </w:r>
      <w:r w:rsidR="00A01B0D">
        <w:rPr>
          <w:lang w:eastAsia="zh-CN"/>
        </w:rPr>
        <w:t xml:space="preserve"> research focuses on </w:t>
      </w:r>
      <w:r w:rsidR="002612FC">
        <w:rPr>
          <w:lang w:eastAsia="zh-CN"/>
        </w:rPr>
        <w:t xml:space="preserve">how the number of neurons and </w:t>
      </w:r>
      <w:r w:rsidR="00D030D9">
        <w:rPr>
          <w:lang w:eastAsia="zh-CN"/>
        </w:rPr>
        <w:t xml:space="preserve">learning rate can affect the </w:t>
      </w:r>
      <w:r w:rsidR="007D64AE">
        <w:rPr>
          <w:lang w:eastAsia="zh-CN"/>
        </w:rPr>
        <w:t>speed the model converges and the performance of the model</w:t>
      </w:r>
      <w:r w:rsidR="005E654B">
        <w:rPr>
          <w:lang w:eastAsia="zh-CN"/>
        </w:rPr>
        <w:t xml:space="preserve">. </w:t>
      </w:r>
      <w:r w:rsidR="00BC0CD7">
        <w:rPr>
          <w:rFonts w:hint="eastAsia"/>
          <w:lang w:eastAsia="zh-CN"/>
        </w:rPr>
        <w:t>When</w:t>
      </w:r>
      <w:r w:rsidR="00BC0CD7">
        <w:rPr>
          <w:lang w:eastAsia="zh-CN"/>
        </w:rPr>
        <w:t xml:space="preserve"> one of the parameters is changed, the others are kept still</w:t>
      </w:r>
      <w:r w:rsidR="009D3BD1">
        <w:rPr>
          <w:lang w:eastAsia="zh-CN"/>
        </w:rPr>
        <w:t>.</w:t>
      </w:r>
      <w:r w:rsidR="00D91137">
        <w:rPr>
          <w:lang w:eastAsia="zh-CN"/>
        </w:rPr>
        <w:t xml:space="preserve"> </w:t>
      </w:r>
      <w:r w:rsidR="006D360C">
        <w:rPr>
          <w:lang w:eastAsia="zh-CN"/>
        </w:rPr>
        <w:t>We fi</w:t>
      </w:r>
      <w:r w:rsidR="002D1525">
        <w:rPr>
          <w:lang w:eastAsia="zh-CN"/>
        </w:rPr>
        <w:t>n</w:t>
      </w:r>
      <w:r w:rsidR="006D360C">
        <w:rPr>
          <w:lang w:eastAsia="zh-CN"/>
        </w:rPr>
        <w:t xml:space="preserve">d that </w:t>
      </w:r>
      <w:r w:rsidR="001C1D41">
        <w:rPr>
          <w:lang w:eastAsia="zh-CN"/>
        </w:rPr>
        <w:t xml:space="preserve">the </w:t>
      </w:r>
      <w:r w:rsidR="001C1D41">
        <w:rPr>
          <w:lang w:eastAsia="zh-CN"/>
        </w:rPr>
        <w:t>speed the model converges and the performance of the model</w:t>
      </w:r>
      <w:r w:rsidR="001C1D41">
        <w:rPr>
          <w:lang w:eastAsia="zh-CN"/>
        </w:rPr>
        <w:t xml:space="preserve"> are vastly affected by the number of neurons </w:t>
      </w:r>
      <w:r w:rsidR="00F436E9">
        <w:rPr>
          <w:lang w:eastAsia="zh-CN"/>
        </w:rPr>
        <w:t>and learning</w:t>
      </w:r>
      <w:r w:rsidR="000D4B68">
        <w:rPr>
          <w:lang w:eastAsia="zh-CN"/>
        </w:rPr>
        <w:t xml:space="preserve"> rate</w:t>
      </w:r>
      <w:r w:rsidR="00F436E9">
        <w:rPr>
          <w:lang w:eastAsia="zh-CN"/>
        </w:rPr>
        <w:t>. Also</w:t>
      </w:r>
      <w:r w:rsidR="00C15584">
        <w:rPr>
          <w:lang w:eastAsia="zh-CN"/>
        </w:rPr>
        <w:t>,</w:t>
      </w:r>
      <w:r w:rsidR="00F436E9">
        <w:rPr>
          <w:lang w:eastAsia="zh-CN"/>
        </w:rPr>
        <w:t xml:space="preserve"> w</w:t>
      </w:r>
      <w:r w:rsidR="00C15584">
        <w:rPr>
          <w:lang w:eastAsia="zh-CN"/>
        </w:rPr>
        <w:t>e find out how we should adapt the learning rate when the number of neurons is increased.</w:t>
      </w:r>
      <w:r w:rsidR="004E39A8">
        <w:rPr>
          <w:lang w:eastAsia="zh-CN"/>
        </w:rPr>
        <w:t xml:space="preserve"> </w:t>
      </w:r>
    </w:p>
    <w:p w14:paraId="599A40D9" w14:textId="43B87580" w:rsidR="002E7781" w:rsidRDefault="002E7781" w:rsidP="004E39A8">
      <w:pPr>
        <w:pStyle w:val="Text"/>
        <w:rPr>
          <w:lang w:eastAsia="zh-CN"/>
        </w:rPr>
      </w:pPr>
      <w:r>
        <w:rPr>
          <w:lang w:eastAsia="zh-CN"/>
        </w:rPr>
        <w:t xml:space="preserve">What’s more, </w:t>
      </w:r>
      <w:r w:rsidR="00901768">
        <w:rPr>
          <w:lang w:eastAsia="zh-CN"/>
        </w:rPr>
        <w:t xml:space="preserve">we applied some improved learning method such as </w:t>
      </w:r>
      <w:r w:rsidR="00837527">
        <w:rPr>
          <w:lang w:eastAsia="zh-CN"/>
        </w:rPr>
        <w:t>gradient descent with momentum</w:t>
      </w:r>
      <w:r w:rsidR="00D22314">
        <w:rPr>
          <w:lang w:eastAsia="zh-CN"/>
        </w:rPr>
        <w:t>.</w:t>
      </w:r>
      <w:r w:rsidR="006F3661">
        <w:rPr>
          <w:lang w:eastAsia="zh-CN"/>
        </w:rPr>
        <w:t xml:space="preserve"> It improves the performance of the model a lot.</w:t>
      </w:r>
    </w:p>
    <w:p w14:paraId="2B05C043" w14:textId="4525E3A0" w:rsidR="004D3F92" w:rsidRPr="004D3F92" w:rsidRDefault="00610139" w:rsidP="004E39A8">
      <w:pPr>
        <w:pStyle w:val="Text"/>
        <w:rPr>
          <w:lang w:eastAsia="zh-CN"/>
        </w:rPr>
      </w:pPr>
      <w:r w:rsidRPr="00610139">
        <w:rPr>
          <w:lang w:eastAsia="zh-CN"/>
        </w:rPr>
        <w:t>Our results are broadly consistent with</w:t>
      </w:r>
      <w:r w:rsidR="00440DB8">
        <w:rPr>
          <w:lang w:eastAsia="zh-CN"/>
        </w:rPr>
        <w:t xml:space="preserve"> </w:t>
      </w:r>
      <w:r w:rsidR="00607F00">
        <w:rPr>
          <w:lang w:eastAsia="zh-CN"/>
        </w:rPr>
        <w:t xml:space="preserve">various structures of </w:t>
      </w:r>
      <w:r w:rsidR="008D676A">
        <w:rPr>
          <w:lang w:eastAsia="zh-CN"/>
        </w:rPr>
        <w:t>MLP</w:t>
      </w:r>
      <w:r w:rsidR="00E27192">
        <w:rPr>
          <w:lang w:eastAsia="zh-CN"/>
        </w:rPr>
        <w:t xml:space="preserve">. </w:t>
      </w:r>
      <w:r w:rsidR="00443A8E" w:rsidRPr="00443A8E">
        <w:rPr>
          <w:lang w:eastAsia="zh-CN"/>
        </w:rPr>
        <w:t>Future research should consider the potential effects of</w:t>
      </w:r>
      <w:r w:rsidR="00E27192">
        <w:rPr>
          <w:lang w:eastAsia="zh-CN"/>
        </w:rPr>
        <w:t xml:space="preserve"> epochs</w:t>
      </w:r>
      <w:r w:rsidR="00443A8E" w:rsidRPr="00443A8E">
        <w:rPr>
          <w:lang w:eastAsia="zh-CN"/>
        </w:rPr>
        <w:t xml:space="preserve"> more carefully, for example</w:t>
      </w:r>
      <w:r w:rsidR="0070704E">
        <w:rPr>
          <w:lang w:eastAsia="zh-CN"/>
        </w:rPr>
        <w:t>, why too much epochs can lead to overfitting</w:t>
      </w:r>
      <w:r w:rsidR="00C8455A">
        <w:rPr>
          <w:lang w:eastAsia="zh-CN"/>
        </w:rPr>
        <w:t>.</w:t>
      </w:r>
      <w:r w:rsidR="00C35F9E">
        <w:rPr>
          <w:lang w:eastAsia="zh-CN"/>
        </w:rPr>
        <w:t xml:space="preserve"> </w:t>
      </w:r>
    </w:p>
    <w:p w14:paraId="7AE9BBE1" w14:textId="6DACF302" w:rsidR="001B36B1" w:rsidRPr="00E857A2" w:rsidRDefault="00956999" w:rsidP="006B08ED">
      <w:pPr>
        <w:pStyle w:val="1"/>
      </w:pPr>
      <w:r>
        <w:t>appendix and codes</w:t>
      </w:r>
    </w:p>
    <w:p w14:paraId="4D6D2AE5" w14:textId="39896FC4" w:rsidR="005D72BB" w:rsidRDefault="006B08ED" w:rsidP="0013354F">
      <w:pPr>
        <w:pStyle w:val="Text"/>
        <w:rPr>
          <w:rFonts w:hint="eastAsia"/>
          <w:lang w:eastAsia="zh-CN"/>
        </w:rPr>
      </w:pPr>
      <w:r>
        <w:rPr>
          <w:lang w:eastAsia="zh-CN"/>
        </w:rPr>
        <w:t xml:space="preserve">The code used to </w:t>
      </w:r>
      <w:r w:rsidR="00AB08FF">
        <w:rPr>
          <w:lang w:eastAsia="zh-CN"/>
        </w:rPr>
        <w:t xml:space="preserve">approximate </w:t>
      </w:r>
      <m:oMath>
        <m:r>
          <w:rPr>
            <w:rFonts w:ascii="Cambria Math" w:hAnsi="Cambria Math"/>
          </w:rPr>
          <m:t>y=</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x</m:t>
                </m:r>
              </m:e>
            </m:d>
          </m:e>
        </m:func>
      </m:oMath>
      <w:r w:rsidR="00950F62">
        <w:rPr>
          <w:rFonts w:hint="eastAsia"/>
          <w:lang w:eastAsia="zh-CN"/>
        </w:rPr>
        <w:t xml:space="preserve"> </w:t>
      </w:r>
      <w:r w:rsidR="00950F62">
        <w:rPr>
          <w:lang w:eastAsia="zh-CN"/>
        </w:rPr>
        <w:t>is in mlp.py</w:t>
      </w:r>
      <w:r w:rsidR="00186728">
        <w:rPr>
          <w:lang w:eastAsia="zh-CN"/>
        </w:rPr>
        <w:t xml:space="preserve">. The test result of </w:t>
      </w:r>
      <w:r w:rsidR="003257A2">
        <w:rPr>
          <w:lang w:eastAsia="zh-CN"/>
        </w:rPr>
        <w:t xml:space="preserve">this task is in </w:t>
      </w:r>
      <w:r w:rsidR="00957CC7">
        <w:rPr>
          <w:lang w:eastAsia="zh-CN"/>
        </w:rPr>
        <w:t xml:space="preserve">the </w:t>
      </w:r>
      <w:r w:rsidR="003257A2" w:rsidRPr="003257A2">
        <w:rPr>
          <w:lang w:eastAsia="zh-CN"/>
        </w:rPr>
        <w:t>task1result</w:t>
      </w:r>
      <w:r w:rsidR="00957CC7">
        <w:rPr>
          <w:lang w:eastAsia="zh-CN"/>
        </w:rPr>
        <w:t xml:space="preserve"> fold</w:t>
      </w:r>
      <w:r w:rsidR="00971358">
        <w:rPr>
          <w:lang w:eastAsia="zh-CN"/>
        </w:rPr>
        <w:t>.</w:t>
      </w:r>
      <w:r w:rsidR="003257A2">
        <w:rPr>
          <w:lang w:eastAsia="zh-CN"/>
        </w:rPr>
        <w:t xml:space="preserve"> </w:t>
      </w:r>
    </w:p>
    <w:p w14:paraId="17F9F2B5" w14:textId="0B71798B" w:rsidR="00AA0A6E" w:rsidRPr="00701B79" w:rsidRDefault="001C4717" w:rsidP="00701B79">
      <w:pPr>
        <w:pStyle w:val="Text"/>
        <w:rPr>
          <w:rFonts w:hint="eastAsia"/>
          <w:lang w:eastAsia="zh-CN"/>
        </w:rPr>
      </w:pPr>
      <w:r>
        <w:rPr>
          <w:lang w:eastAsia="zh-CN"/>
        </w:rPr>
        <w:t xml:space="preserve">The code used to approximate </w:t>
      </w:r>
      <m:oMath>
        <m:r>
          <w:rPr>
            <w:rFonts w:ascii="Cambria Math" w:hAnsi="Cambria Math"/>
          </w:rPr>
          <m:t>y=</m:t>
        </m:r>
        <m:f>
          <m:fPr>
            <m:ctrlPr>
              <w:rPr>
                <w:rFonts w:ascii="Cambria Math" w:hAnsi="Cambria Math"/>
                <w:i/>
              </w:rPr>
            </m:ctrlPr>
          </m:fPr>
          <m:num>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lang w:eastAsia="zh-CN"/>
          </w:rPr>
          <m:t>*</m:t>
        </m:r>
        <m:f>
          <m:fPr>
            <m:ctrlPr>
              <w:rPr>
                <w:rFonts w:ascii="Cambria Math" w:hAnsi="Cambria Math"/>
                <w:i/>
                <w:lang w:eastAsia="zh-CN"/>
              </w:rPr>
            </m:ctrlPr>
          </m:fPr>
          <m:num>
            <m:func>
              <m:funcPr>
                <m:ctrlPr>
                  <w:rPr>
                    <w:rFonts w:ascii="Cambria Math" w:hAnsi="Cambria Math"/>
                    <w:lang w:eastAsia="zh-CN"/>
                  </w:rPr>
                </m:ctrlPr>
              </m:funcPr>
              <m:fName>
                <m:r>
                  <m:rPr>
                    <m:sty m:val="p"/>
                  </m:rPr>
                  <w:rPr>
                    <w:rFonts w:ascii="Cambria Math" w:hAnsi="Cambria Math"/>
                    <w:lang w:eastAsia="zh-CN"/>
                  </w:rPr>
                  <m:t>sin</m:t>
                </m:r>
              </m:fName>
              <m:e>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e>
                </m:d>
              </m:e>
            </m:func>
          </m:num>
          <m:den>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2</m:t>
                </m:r>
              </m:sub>
            </m:sSub>
          </m:den>
        </m:f>
      </m:oMath>
      <w:r>
        <w:rPr>
          <w:rFonts w:hint="eastAsia"/>
          <w:lang w:eastAsia="zh-CN"/>
        </w:rPr>
        <w:t xml:space="preserve"> </w:t>
      </w:r>
      <w:r>
        <w:rPr>
          <w:lang w:eastAsia="zh-CN"/>
        </w:rPr>
        <w:t>is in mlp</w:t>
      </w:r>
      <w:r w:rsidR="00C7296E">
        <w:rPr>
          <w:lang w:eastAsia="zh-CN"/>
        </w:rPr>
        <w:t>pro</w:t>
      </w:r>
      <w:r>
        <w:rPr>
          <w:lang w:eastAsia="zh-CN"/>
        </w:rPr>
        <w:t>.py</w:t>
      </w:r>
      <w:r w:rsidR="00701B79" w:rsidRPr="00701B79">
        <w:rPr>
          <w:lang w:eastAsia="zh-CN"/>
        </w:rPr>
        <w:t xml:space="preserve"> </w:t>
      </w:r>
      <w:r w:rsidR="00701B79">
        <w:rPr>
          <w:lang w:eastAsia="zh-CN"/>
        </w:rPr>
        <w:t xml:space="preserve">The test result of this task is in the </w:t>
      </w:r>
      <w:r w:rsidR="00701B79" w:rsidRPr="003257A2">
        <w:rPr>
          <w:lang w:eastAsia="zh-CN"/>
        </w:rPr>
        <w:t>task</w:t>
      </w:r>
      <w:r w:rsidR="00701B79">
        <w:rPr>
          <w:lang w:eastAsia="zh-CN"/>
        </w:rPr>
        <w:t>2</w:t>
      </w:r>
      <w:bookmarkStart w:id="6" w:name="_GoBack"/>
      <w:bookmarkEnd w:id="6"/>
      <w:r w:rsidR="00701B79" w:rsidRPr="003257A2">
        <w:rPr>
          <w:lang w:eastAsia="zh-CN"/>
        </w:rPr>
        <w:t>result</w:t>
      </w:r>
      <w:r w:rsidR="00701B79">
        <w:rPr>
          <w:lang w:eastAsia="zh-CN"/>
        </w:rPr>
        <w:t xml:space="preserve"> fold. </w:t>
      </w:r>
    </w:p>
    <w:p w14:paraId="617A5E6C" w14:textId="77777777" w:rsidR="00E97402" w:rsidRDefault="00E97402">
      <w:pPr>
        <w:pStyle w:val="ReferenceHead"/>
      </w:pPr>
      <w:r>
        <w:t>References</w:t>
      </w:r>
    </w:p>
    <w:p w14:paraId="3DAFCDB2" w14:textId="77777777" w:rsidR="001A60B1" w:rsidRDefault="001A60B1" w:rsidP="001A60B1">
      <w:pPr>
        <w:widowControl w:val="0"/>
        <w:autoSpaceDE w:val="0"/>
        <w:autoSpaceDN w:val="0"/>
        <w:adjustRightInd w:val="0"/>
        <w:spacing w:before="5" w:line="140" w:lineRule="exact"/>
        <w:rPr>
          <w:color w:val="000000"/>
          <w:sz w:val="14"/>
          <w:szCs w:val="14"/>
        </w:rPr>
      </w:pPr>
    </w:p>
    <w:p w14:paraId="5E4B4329" w14:textId="658F3916" w:rsidR="001A60B1" w:rsidRPr="002D59E7" w:rsidRDefault="00B749FD" w:rsidP="002D59E7">
      <w:pPr>
        <w:pStyle w:val="References"/>
        <w:tabs>
          <w:tab w:val="clear" w:pos="1170"/>
          <w:tab w:val="num" w:pos="370"/>
        </w:tabs>
        <w:ind w:leftChars="5" w:left="370"/>
        <w:jc w:val="left"/>
        <w:rPr>
          <w:color w:val="000000"/>
          <w:sz w:val="20"/>
          <w:szCs w:val="20"/>
        </w:rPr>
      </w:pPr>
      <w:r w:rsidRPr="00B749FD">
        <w:t>M.W Gardner, S.R Dorling</w:t>
      </w:r>
      <w:r w:rsidR="006C7307" w:rsidRPr="00D716BA">
        <w:t xml:space="preserve">, </w:t>
      </w:r>
      <w:r w:rsidR="00CD3F35" w:rsidRPr="00CD3F35">
        <w:t>Artificial neural networks (the multilayer</w:t>
      </w:r>
      <w:r w:rsidR="00375618">
        <w:rPr>
          <w:rFonts w:hint="eastAsia"/>
          <w:lang w:eastAsia="zh-CN"/>
        </w:rPr>
        <w:t xml:space="preserve"> </w:t>
      </w:r>
      <w:r w:rsidR="00CD3F35" w:rsidRPr="00CD3F35">
        <w:t xml:space="preserve">perceptron)—a review of applications in the atmospheric sciences </w:t>
      </w:r>
    </w:p>
    <w:p w14:paraId="4CA3AA94" w14:textId="77777777" w:rsidR="002D59E7" w:rsidRPr="002D59E7" w:rsidRDefault="002D59E7" w:rsidP="002D59E7">
      <w:pPr>
        <w:pStyle w:val="References"/>
        <w:numPr>
          <w:ilvl w:val="0"/>
          <w:numId w:val="0"/>
        </w:numPr>
        <w:ind w:left="370"/>
        <w:rPr>
          <w:color w:val="000000"/>
          <w:sz w:val="20"/>
          <w:szCs w:val="20"/>
        </w:rPr>
      </w:pPr>
      <w:r w:rsidRPr="002D59E7">
        <w:rPr>
          <w:color w:val="000000"/>
          <w:sz w:val="20"/>
          <w:szCs w:val="20"/>
        </w:rPr>
        <w:t>https://doi.org/10.1016/S1352-2310(97)00447-0.</w:t>
      </w:r>
    </w:p>
    <w:p w14:paraId="3F9B4005" w14:textId="56115370" w:rsidR="00F932B6" w:rsidRPr="00AD3EF5" w:rsidRDefault="002D59E7" w:rsidP="0056632C">
      <w:pPr>
        <w:pStyle w:val="References"/>
        <w:numPr>
          <w:ilvl w:val="0"/>
          <w:numId w:val="0"/>
        </w:numPr>
        <w:ind w:left="370"/>
        <w:jc w:val="left"/>
        <w:rPr>
          <w:color w:val="000000"/>
          <w:sz w:val="20"/>
          <w:szCs w:val="20"/>
        </w:rPr>
      </w:pPr>
      <w:r w:rsidRPr="002D59E7">
        <w:rPr>
          <w:color w:val="000000"/>
          <w:sz w:val="20"/>
          <w:szCs w:val="20"/>
        </w:rPr>
        <w:t>(http://www.sciencedirect.com/science/article/pii/S1352231097004470)</w:t>
      </w:r>
    </w:p>
    <w:p w14:paraId="41F3CE44" w14:textId="77777777" w:rsidR="0076355A" w:rsidRDefault="0076355A" w:rsidP="0076355A">
      <w:pPr>
        <w:pStyle w:val="References"/>
        <w:numPr>
          <w:ilvl w:val="0"/>
          <w:numId w:val="0"/>
        </w:numPr>
        <w:ind w:left="540" w:hanging="360"/>
        <w:rPr>
          <w:rFonts w:ascii="TimesNewRomanPSMT" w:hAnsi="TimesNewRomanPSMT" w:cs="TimesNewRomanPSMT"/>
        </w:rPr>
      </w:pPr>
    </w:p>
    <w:p w14:paraId="047E2A8C" w14:textId="3760ED4C" w:rsidR="008F594A" w:rsidRPr="00837E47" w:rsidRDefault="008F594A" w:rsidP="00E96A3A">
      <w:pPr>
        <w:autoSpaceDE w:val="0"/>
        <w:autoSpaceDN w:val="0"/>
        <w:adjustRightInd w:val="0"/>
        <w:jc w:val="both"/>
        <w:rPr>
          <w:rFonts w:ascii="Times-Roman" w:hAnsi="Times-Roman" w:cs="Times-Roman"/>
        </w:rPr>
        <w:sectPr w:rsidR="008F594A" w:rsidRPr="00837E47" w:rsidSect="00837E47">
          <w:headerReference w:type="default" r:id="rId43"/>
          <w:type w:val="continuous"/>
          <w:pgSz w:w="12240" w:h="15840" w:code="1"/>
          <w:pgMar w:top="1008" w:right="936" w:bottom="1008" w:left="936" w:header="432" w:footer="432" w:gutter="0"/>
          <w:cols w:num="2" w:space="288"/>
        </w:sectPr>
      </w:pPr>
    </w:p>
    <w:p w14:paraId="73BD1B9B" w14:textId="0F45D51D" w:rsidR="00BB4146" w:rsidRDefault="00BB4146" w:rsidP="00C35528">
      <w:pPr>
        <w:autoSpaceDE w:val="0"/>
        <w:autoSpaceDN w:val="0"/>
        <w:adjustRightInd w:val="0"/>
        <w:jc w:val="both"/>
        <w:rPr>
          <w:rFonts w:ascii="Times-Roman" w:hAnsi="Times-Roman" w:cs="Times-Roman"/>
        </w:rPr>
      </w:pPr>
    </w:p>
    <w:p w14:paraId="050D6DFD" w14:textId="77777777" w:rsidR="00334354" w:rsidRPr="00C35528" w:rsidRDefault="00334354" w:rsidP="00C35528">
      <w:pPr>
        <w:autoSpaceDE w:val="0"/>
        <w:autoSpaceDN w:val="0"/>
        <w:adjustRightInd w:val="0"/>
        <w:jc w:val="both"/>
        <w:rPr>
          <w:rFonts w:ascii="Times-Roman" w:hAnsi="Times-Roman" w:cs="Times-Roman"/>
        </w:rPr>
      </w:pPr>
    </w:p>
    <w:sectPr w:rsidR="00334354" w:rsidRPr="00C35528"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EAC16" w14:textId="77777777" w:rsidR="00221BD0" w:rsidRDefault="00221BD0">
      <w:r>
        <w:separator/>
      </w:r>
    </w:p>
  </w:endnote>
  <w:endnote w:type="continuationSeparator" w:id="0">
    <w:p w14:paraId="7D1FB23B" w14:textId="77777777" w:rsidR="00221BD0" w:rsidRDefault="00221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E8853" w14:textId="77777777" w:rsidR="00221BD0" w:rsidRDefault="00221BD0"/>
  </w:footnote>
  <w:footnote w:type="continuationSeparator" w:id="0">
    <w:p w14:paraId="3D67DAEB" w14:textId="77777777" w:rsidR="00221BD0" w:rsidRDefault="00221BD0">
      <w:r>
        <w:continuationSeparator/>
      </w:r>
    </w:p>
  </w:footnote>
  <w:footnote w:id="1">
    <w:p w14:paraId="45E11CB2" w14:textId="400C403B" w:rsidR="00DF328F" w:rsidRDefault="00DF328F" w:rsidP="00925F43">
      <w:pPr>
        <w:pStyle w:val="a4"/>
        <w:ind w:firstLine="0"/>
        <w:rPr>
          <w:lang w:eastAsia="zh-CN"/>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FF759" w14:textId="77777777" w:rsidR="00DF328F" w:rsidRDefault="00DF328F">
    <w:pPr>
      <w:framePr w:wrap="auto" w:vAnchor="text" w:hAnchor="margin" w:xAlign="right" w:y="1"/>
    </w:pPr>
    <w:r>
      <w:fldChar w:fldCharType="begin"/>
    </w:r>
    <w:r>
      <w:instrText xml:space="preserve">PAGE  </w:instrText>
    </w:r>
    <w:r>
      <w:fldChar w:fldCharType="separate"/>
    </w:r>
    <w:r>
      <w:rPr>
        <w:noProof/>
      </w:rPr>
      <w:t>1</w:t>
    </w:r>
    <w:r>
      <w:fldChar w:fldCharType="end"/>
    </w:r>
  </w:p>
  <w:p w14:paraId="2461ED0F" w14:textId="77777777" w:rsidR="00DF328F" w:rsidRDefault="00DF328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31B58B7"/>
    <w:multiLevelType w:val="hybridMultilevel"/>
    <w:tmpl w:val="82C0731E"/>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3" w15:restartNumberingAfterBreak="0">
    <w:nsid w:val="03DB09DC"/>
    <w:multiLevelType w:val="hybridMultilevel"/>
    <w:tmpl w:val="3DAC45D2"/>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4"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366331"/>
    <w:multiLevelType w:val="hybridMultilevel"/>
    <w:tmpl w:val="5F28FFB6"/>
    <w:lvl w:ilvl="0" w:tplc="04090019">
      <w:start w:val="1"/>
      <w:numFmt w:val="lowerLetter"/>
      <w:lvlText w:val="%1)"/>
      <w:lvlJc w:val="left"/>
      <w:pPr>
        <w:ind w:left="622" w:hanging="420"/>
      </w:p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6"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7" w15:restartNumberingAfterBreak="0">
    <w:nsid w:val="1DD94501"/>
    <w:multiLevelType w:val="hybridMultilevel"/>
    <w:tmpl w:val="D2361BE8"/>
    <w:lvl w:ilvl="0" w:tplc="DC96F9CC">
      <w:start w:val="1"/>
      <w:numFmt w:val="upperLetter"/>
      <w:lvlText w:val="%1."/>
      <w:lvlJc w:val="left"/>
      <w:pPr>
        <w:ind w:left="622" w:hanging="420"/>
      </w:pPr>
      <w:rPr>
        <w:i/>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8"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9" w15:restartNumberingAfterBreak="0">
    <w:nsid w:val="29B25317"/>
    <w:multiLevelType w:val="hybridMultilevel"/>
    <w:tmpl w:val="C98CA170"/>
    <w:lvl w:ilvl="0" w:tplc="DC96F9CC">
      <w:start w:val="1"/>
      <w:numFmt w:val="upperLetter"/>
      <w:lvlText w:val="%1."/>
      <w:lvlJc w:val="left"/>
      <w:pPr>
        <w:ind w:left="622" w:hanging="420"/>
      </w:pPr>
      <w:rPr>
        <w:i/>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20" w15:restartNumberingAfterBreak="0">
    <w:nsid w:val="2D100907"/>
    <w:multiLevelType w:val="hybridMultilevel"/>
    <w:tmpl w:val="B63C95D4"/>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21"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23"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87604"/>
    <w:multiLevelType w:val="hybridMultilevel"/>
    <w:tmpl w:val="4AF03D34"/>
    <w:lvl w:ilvl="0" w:tplc="AE3A5FB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25"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6"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7"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9"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2" w15:restartNumberingAfterBreak="0">
    <w:nsid w:val="6BB003C9"/>
    <w:multiLevelType w:val="hybridMultilevel"/>
    <w:tmpl w:val="C5CCB8F6"/>
    <w:lvl w:ilvl="0" w:tplc="8828D7D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33"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4"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9" w15:restartNumberingAfterBreak="0">
    <w:nsid w:val="7CEB0D81"/>
    <w:multiLevelType w:val="hybridMultilevel"/>
    <w:tmpl w:val="02FA925E"/>
    <w:lvl w:ilvl="0" w:tplc="200496F6">
      <w:start w:val="1"/>
      <w:numFmt w:val="upperLetter"/>
      <w:lvlText w:val="%1."/>
      <w:lvlJc w:val="left"/>
      <w:pPr>
        <w:ind w:left="622" w:hanging="420"/>
      </w:pPr>
      <w:rPr>
        <w:i/>
        <w:iCs w:val="0"/>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num w:numId="1">
    <w:abstractNumId w:val="11"/>
  </w:num>
  <w:num w:numId="2">
    <w:abstractNumId w:val="22"/>
  </w:num>
  <w:num w:numId="3">
    <w:abstractNumId w:val="22"/>
    <w:lvlOverride w:ilvl="0">
      <w:lvl w:ilvl="0">
        <w:start w:val="1"/>
        <w:numFmt w:val="decimal"/>
        <w:lvlText w:val="%1."/>
        <w:legacy w:legacy="1" w:legacySpace="0" w:legacyIndent="360"/>
        <w:lvlJc w:val="left"/>
        <w:pPr>
          <w:ind w:left="360" w:hanging="360"/>
        </w:pPr>
      </w:lvl>
    </w:lvlOverride>
  </w:num>
  <w:num w:numId="4">
    <w:abstractNumId w:val="22"/>
    <w:lvlOverride w:ilvl="0">
      <w:lvl w:ilvl="0">
        <w:start w:val="1"/>
        <w:numFmt w:val="decimal"/>
        <w:lvlText w:val="%1."/>
        <w:legacy w:legacy="1" w:legacySpace="0" w:legacyIndent="360"/>
        <w:lvlJc w:val="left"/>
        <w:pPr>
          <w:ind w:left="360" w:hanging="360"/>
        </w:pPr>
      </w:lvl>
    </w:lvlOverride>
  </w:num>
  <w:num w:numId="5">
    <w:abstractNumId w:val="22"/>
    <w:lvlOverride w:ilvl="0">
      <w:lvl w:ilvl="0">
        <w:start w:val="1"/>
        <w:numFmt w:val="decimal"/>
        <w:lvlText w:val="%1."/>
        <w:legacy w:legacy="1" w:legacySpace="0" w:legacyIndent="360"/>
        <w:lvlJc w:val="left"/>
        <w:pPr>
          <w:ind w:left="360" w:hanging="360"/>
        </w:pPr>
      </w:lvl>
    </w:lvlOverride>
  </w:num>
  <w:num w:numId="6">
    <w:abstractNumId w:val="28"/>
  </w:num>
  <w:num w:numId="7">
    <w:abstractNumId w:val="28"/>
    <w:lvlOverride w:ilvl="0">
      <w:lvl w:ilvl="0">
        <w:start w:val="1"/>
        <w:numFmt w:val="decimal"/>
        <w:lvlText w:val="%1."/>
        <w:legacy w:legacy="1" w:legacySpace="0" w:legacyIndent="360"/>
        <w:lvlJc w:val="left"/>
        <w:pPr>
          <w:ind w:left="360" w:hanging="360"/>
        </w:pPr>
      </w:lvl>
    </w:lvlOverride>
  </w:num>
  <w:num w:numId="8">
    <w:abstractNumId w:val="28"/>
    <w:lvlOverride w:ilvl="0">
      <w:lvl w:ilvl="0">
        <w:start w:val="1"/>
        <w:numFmt w:val="decimal"/>
        <w:lvlText w:val="%1."/>
        <w:legacy w:legacy="1" w:legacySpace="0" w:legacyIndent="360"/>
        <w:lvlJc w:val="left"/>
        <w:pPr>
          <w:ind w:left="360" w:hanging="360"/>
        </w:pPr>
      </w:lvl>
    </w:lvlOverride>
  </w:num>
  <w:num w:numId="9">
    <w:abstractNumId w:val="28"/>
    <w:lvlOverride w:ilvl="0">
      <w:lvl w:ilvl="0">
        <w:start w:val="1"/>
        <w:numFmt w:val="decimal"/>
        <w:lvlText w:val="%1."/>
        <w:legacy w:legacy="1" w:legacySpace="0" w:legacyIndent="360"/>
        <w:lvlJc w:val="left"/>
        <w:pPr>
          <w:ind w:left="360" w:hanging="360"/>
        </w:pPr>
      </w:lvl>
    </w:lvlOverride>
  </w:num>
  <w:num w:numId="10">
    <w:abstractNumId w:val="28"/>
    <w:lvlOverride w:ilvl="0">
      <w:lvl w:ilvl="0">
        <w:start w:val="1"/>
        <w:numFmt w:val="decimal"/>
        <w:lvlText w:val="%1."/>
        <w:legacy w:legacy="1" w:legacySpace="0" w:legacyIndent="360"/>
        <w:lvlJc w:val="left"/>
        <w:pPr>
          <w:ind w:left="360" w:hanging="360"/>
        </w:pPr>
      </w:lvl>
    </w:lvlOverride>
  </w:num>
  <w:num w:numId="11">
    <w:abstractNumId w:val="28"/>
    <w:lvlOverride w:ilvl="0">
      <w:lvl w:ilvl="0">
        <w:start w:val="1"/>
        <w:numFmt w:val="decimal"/>
        <w:lvlText w:val="%1."/>
        <w:legacy w:legacy="1" w:legacySpace="0" w:legacyIndent="360"/>
        <w:lvlJc w:val="left"/>
        <w:pPr>
          <w:ind w:left="360" w:hanging="360"/>
        </w:pPr>
      </w:lvl>
    </w:lvlOverride>
  </w:num>
  <w:num w:numId="12">
    <w:abstractNumId w:val="25"/>
  </w:num>
  <w:num w:numId="13">
    <w:abstractNumId w:val="16"/>
  </w:num>
  <w:num w:numId="14">
    <w:abstractNumId w:val="31"/>
  </w:num>
  <w:num w:numId="15">
    <w:abstractNumId w:val="30"/>
  </w:num>
  <w:num w:numId="16">
    <w:abstractNumId w:val="38"/>
  </w:num>
  <w:num w:numId="17">
    <w:abstractNumId w:val="21"/>
  </w:num>
  <w:num w:numId="18">
    <w:abstractNumId w:val="18"/>
  </w:num>
  <w:num w:numId="19">
    <w:abstractNumId w:val="33"/>
  </w:num>
  <w:num w:numId="20">
    <w:abstractNumId w:val="26"/>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num>
  <w:num w:numId="23">
    <w:abstractNumId w:val="36"/>
  </w:num>
  <w:num w:numId="24">
    <w:abstractNumId w:val="29"/>
  </w:num>
  <w:num w:numId="25">
    <w:abstractNumId w:val="35"/>
  </w:num>
  <w:num w:numId="26">
    <w:abstractNumId w:val="14"/>
  </w:num>
  <w:num w:numId="27">
    <w:abstractNumId w:val="34"/>
  </w:num>
  <w:num w:numId="28">
    <w:abstractNumId w:val="23"/>
  </w:num>
  <w:num w:numId="29">
    <w:abstractNumId w:val="27"/>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0"/>
  </w:num>
  <w:num w:numId="42">
    <w:abstractNumId w:val="39"/>
  </w:num>
  <w:num w:numId="43">
    <w:abstractNumId w:val="17"/>
  </w:num>
  <w:num w:numId="44">
    <w:abstractNumId w:val="13"/>
  </w:num>
  <w:num w:numId="45">
    <w:abstractNumId w:val="12"/>
  </w:num>
  <w:num w:numId="46">
    <w:abstractNumId w:val="32"/>
  </w:num>
  <w:num w:numId="47">
    <w:abstractNumId w:val="19"/>
  </w:num>
  <w:num w:numId="48">
    <w:abstractNumId w:val="25"/>
  </w:num>
  <w:num w:numId="49">
    <w:abstractNumId w:val="15"/>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0BAA"/>
    <w:rsid w:val="000015B9"/>
    <w:rsid w:val="00003EFE"/>
    <w:rsid w:val="00004860"/>
    <w:rsid w:val="00013C5C"/>
    <w:rsid w:val="00015EBB"/>
    <w:rsid w:val="00016150"/>
    <w:rsid w:val="00017D7B"/>
    <w:rsid w:val="00020166"/>
    <w:rsid w:val="00021743"/>
    <w:rsid w:val="00024430"/>
    <w:rsid w:val="0002522C"/>
    <w:rsid w:val="00036610"/>
    <w:rsid w:val="00042E13"/>
    <w:rsid w:val="000443A2"/>
    <w:rsid w:val="0005542C"/>
    <w:rsid w:val="00055D30"/>
    <w:rsid w:val="0005722B"/>
    <w:rsid w:val="0006064B"/>
    <w:rsid w:val="00062028"/>
    <w:rsid w:val="00065C2D"/>
    <w:rsid w:val="00067B20"/>
    <w:rsid w:val="00070966"/>
    <w:rsid w:val="00071AF4"/>
    <w:rsid w:val="0007709E"/>
    <w:rsid w:val="000801A4"/>
    <w:rsid w:val="00085D64"/>
    <w:rsid w:val="00091F8D"/>
    <w:rsid w:val="00093A71"/>
    <w:rsid w:val="0009662B"/>
    <w:rsid w:val="000A056B"/>
    <w:rsid w:val="000A0C2F"/>
    <w:rsid w:val="000A168B"/>
    <w:rsid w:val="000A3A50"/>
    <w:rsid w:val="000B5402"/>
    <w:rsid w:val="000C298F"/>
    <w:rsid w:val="000C5177"/>
    <w:rsid w:val="000D2BDE"/>
    <w:rsid w:val="000D4B68"/>
    <w:rsid w:val="000D798D"/>
    <w:rsid w:val="000D7B6A"/>
    <w:rsid w:val="000E2AF8"/>
    <w:rsid w:val="000E6808"/>
    <w:rsid w:val="000E6ABC"/>
    <w:rsid w:val="000F3133"/>
    <w:rsid w:val="00102FF9"/>
    <w:rsid w:val="00104BB0"/>
    <w:rsid w:val="00104DC8"/>
    <w:rsid w:val="001059CD"/>
    <w:rsid w:val="0010794E"/>
    <w:rsid w:val="00113F26"/>
    <w:rsid w:val="00115DBC"/>
    <w:rsid w:val="0012208E"/>
    <w:rsid w:val="00122387"/>
    <w:rsid w:val="00125293"/>
    <w:rsid w:val="0013354F"/>
    <w:rsid w:val="0013617D"/>
    <w:rsid w:val="00141E60"/>
    <w:rsid w:val="0014230A"/>
    <w:rsid w:val="00143F2E"/>
    <w:rsid w:val="001447CF"/>
    <w:rsid w:val="00144E72"/>
    <w:rsid w:val="001478DD"/>
    <w:rsid w:val="00150C0E"/>
    <w:rsid w:val="00153109"/>
    <w:rsid w:val="001537AB"/>
    <w:rsid w:val="0016732C"/>
    <w:rsid w:val="00171DE2"/>
    <w:rsid w:val="00173445"/>
    <w:rsid w:val="001768FF"/>
    <w:rsid w:val="00180F32"/>
    <w:rsid w:val="0018263A"/>
    <w:rsid w:val="00182A0B"/>
    <w:rsid w:val="00182C6B"/>
    <w:rsid w:val="00183A68"/>
    <w:rsid w:val="00183B24"/>
    <w:rsid w:val="00185195"/>
    <w:rsid w:val="00186728"/>
    <w:rsid w:val="0019034D"/>
    <w:rsid w:val="001906D9"/>
    <w:rsid w:val="00195023"/>
    <w:rsid w:val="001A1311"/>
    <w:rsid w:val="001A3CFD"/>
    <w:rsid w:val="001A4E47"/>
    <w:rsid w:val="001A5675"/>
    <w:rsid w:val="001A60B1"/>
    <w:rsid w:val="001A69D4"/>
    <w:rsid w:val="001B2686"/>
    <w:rsid w:val="001B36B1"/>
    <w:rsid w:val="001B4104"/>
    <w:rsid w:val="001B644A"/>
    <w:rsid w:val="001C0A49"/>
    <w:rsid w:val="001C1D41"/>
    <w:rsid w:val="001C4717"/>
    <w:rsid w:val="001C70B7"/>
    <w:rsid w:val="001D16C3"/>
    <w:rsid w:val="001D261F"/>
    <w:rsid w:val="001D42EE"/>
    <w:rsid w:val="001E2F51"/>
    <w:rsid w:val="001E7B7A"/>
    <w:rsid w:val="001F03BE"/>
    <w:rsid w:val="001F1C1F"/>
    <w:rsid w:val="001F4C5C"/>
    <w:rsid w:val="001F5F8B"/>
    <w:rsid w:val="00200490"/>
    <w:rsid w:val="00201F5B"/>
    <w:rsid w:val="00202129"/>
    <w:rsid w:val="00204478"/>
    <w:rsid w:val="00207596"/>
    <w:rsid w:val="0021459D"/>
    <w:rsid w:val="00214E2E"/>
    <w:rsid w:val="00216141"/>
    <w:rsid w:val="00216973"/>
    <w:rsid w:val="00217186"/>
    <w:rsid w:val="00221BD0"/>
    <w:rsid w:val="00224C01"/>
    <w:rsid w:val="0023051A"/>
    <w:rsid w:val="0023740F"/>
    <w:rsid w:val="002418A1"/>
    <w:rsid w:val="002434A1"/>
    <w:rsid w:val="00244839"/>
    <w:rsid w:val="00244C82"/>
    <w:rsid w:val="002454C1"/>
    <w:rsid w:val="002476F9"/>
    <w:rsid w:val="00255835"/>
    <w:rsid w:val="002612FC"/>
    <w:rsid w:val="00263943"/>
    <w:rsid w:val="0026467F"/>
    <w:rsid w:val="00265515"/>
    <w:rsid w:val="00267B35"/>
    <w:rsid w:val="00267F5E"/>
    <w:rsid w:val="002834B4"/>
    <w:rsid w:val="00286F51"/>
    <w:rsid w:val="002952D5"/>
    <w:rsid w:val="0029651E"/>
    <w:rsid w:val="002A6DF4"/>
    <w:rsid w:val="002B01D7"/>
    <w:rsid w:val="002B2189"/>
    <w:rsid w:val="002D1525"/>
    <w:rsid w:val="002D176F"/>
    <w:rsid w:val="002D195A"/>
    <w:rsid w:val="002D59E7"/>
    <w:rsid w:val="002D78F4"/>
    <w:rsid w:val="002E1009"/>
    <w:rsid w:val="002E1F95"/>
    <w:rsid w:val="002E7781"/>
    <w:rsid w:val="002F1A23"/>
    <w:rsid w:val="002F1B43"/>
    <w:rsid w:val="002F44B9"/>
    <w:rsid w:val="002F45B9"/>
    <w:rsid w:val="002F7910"/>
    <w:rsid w:val="00303EEE"/>
    <w:rsid w:val="0030403E"/>
    <w:rsid w:val="00304EAC"/>
    <w:rsid w:val="00314A04"/>
    <w:rsid w:val="00314F82"/>
    <w:rsid w:val="00316331"/>
    <w:rsid w:val="00320E1A"/>
    <w:rsid w:val="0032315F"/>
    <w:rsid w:val="00323F6A"/>
    <w:rsid w:val="003257A2"/>
    <w:rsid w:val="003273F1"/>
    <w:rsid w:val="00327884"/>
    <w:rsid w:val="00327BFC"/>
    <w:rsid w:val="00331B6D"/>
    <w:rsid w:val="00334354"/>
    <w:rsid w:val="003354C7"/>
    <w:rsid w:val="003427CE"/>
    <w:rsid w:val="00342BE1"/>
    <w:rsid w:val="003440DD"/>
    <w:rsid w:val="003461E8"/>
    <w:rsid w:val="00346968"/>
    <w:rsid w:val="00354714"/>
    <w:rsid w:val="0035499B"/>
    <w:rsid w:val="00357A91"/>
    <w:rsid w:val="00360269"/>
    <w:rsid w:val="003619CB"/>
    <w:rsid w:val="00366E4A"/>
    <w:rsid w:val="003704AE"/>
    <w:rsid w:val="00371280"/>
    <w:rsid w:val="0037551B"/>
    <w:rsid w:val="00375618"/>
    <w:rsid w:val="00380AB1"/>
    <w:rsid w:val="00383590"/>
    <w:rsid w:val="00384DBA"/>
    <w:rsid w:val="003908D0"/>
    <w:rsid w:val="00392DBA"/>
    <w:rsid w:val="003A2019"/>
    <w:rsid w:val="003B3523"/>
    <w:rsid w:val="003C3322"/>
    <w:rsid w:val="003C68C2"/>
    <w:rsid w:val="003D1EBF"/>
    <w:rsid w:val="003D4CAE"/>
    <w:rsid w:val="003E009C"/>
    <w:rsid w:val="003E0A87"/>
    <w:rsid w:val="003E71D6"/>
    <w:rsid w:val="003F06C8"/>
    <w:rsid w:val="003F26BD"/>
    <w:rsid w:val="003F52AD"/>
    <w:rsid w:val="00402F80"/>
    <w:rsid w:val="00404A34"/>
    <w:rsid w:val="00430FD2"/>
    <w:rsid w:val="0043144F"/>
    <w:rsid w:val="00431BFA"/>
    <w:rsid w:val="004321A0"/>
    <w:rsid w:val="00434013"/>
    <w:rsid w:val="004353CF"/>
    <w:rsid w:val="004366BE"/>
    <w:rsid w:val="004370E0"/>
    <w:rsid w:val="0043754F"/>
    <w:rsid w:val="00440DB8"/>
    <w:rsid w:val="00443A8E"/>
    <w:rsid w:val="00452D4F"/>
    <w:rsid w:val="00462328"/>
    <w:rsid w:val="004631BC"/>
    <w:rsid w:val="0046392C"/>
    <w:rsid w:val="00466972"/>
    <w:rsid w:val="00467824"/>
    <w:rsid w:val="00467825"/>
    <w:rsid w:val="0046787D"/>
    <w:rsid w:val="00484761"/>
    <w:rsid w:val="00484DD5"/>
    <w:rsid w:val="0049636A"/>
    <w:rsid w:val="00496EBC"/>
    <w:rsid w:val="004B057B"/>
    <w:rsid w:val="004B558A"/>
    <w:rsid w:val="004B5A05"/>
    <w:rsid w:val="004C1E16"/>
    <w:rsid w:val="004C2543"/>
    <w:rsid w:val="004D15CA"/>
    <w:rsid w:val="004D3F92"/>
    <w:rsid w:val="004D4009"/>
    <w:rsid w:val="004D463D"/>
    <w:rsid w:val="004E39A8"/>
    <w:rsid w:val="004E3E4C"/>
    <w:rsid w:val="004F23A0"/>
    <w:rsid w:val="004F50A2"/>
    <w:rsid w:val="005003E3"/>
    <w:rsid w:val="00502D78"/>
    <w:rsid w:val="005052CD"/>
    <w:rsid w:val="0050659C"/>
    <w:rsid w:val="00516670"/>
    <w:rsid w:val="00517139"/>
    <w:rsid w:val="0053223D"/>
    <w:rsid w:val="005323B9"/>
    <w:rsid w:val="00535307"/>
    <w:rsid w:val="00541838"/>
    <w:rsid w:val="00547F58"/>
    <w:rsid w:val="00550A26"/>
    <w:rsid w:val="00550BF5"/>
    <w:rsid w:val="0056632C"/>
    <w:rsid w:val="00567A70"/>
    <w:rsid w:val="00594BA5"/>
    <w:rsid w:val="005974A1"/>
    <w:rsid w:val="005A0700"/>
    <w:rsid w:val="005A0AD8"/>
    <w:rsid w:val="005A2544"/>
    <w:rsid w:val="005A2A15"/>
    <w:rsid w:val="005A74FA"/>
    <w:rsid w:val="005B22CB"/>
    <w:rsid w:val="005B2E51"/>
    <w:rsid w:val="005B4550"/>
    <w:rsid w:val="005B4821"/>
    <w:rsid w:val="005C6EA6"/>
    <w:rsid w:val="005D1809"/>
    <w:rsid w:val="005D1B15"/>
    <w:rsid w:val="005D1CF2"/>
    <w:rsid w:val="005D2824"/>
    <w:rsid w:val="005D2E04"/>
    <w:rsid w:val="005D3371"/>
    <w:rsid w:val="005D44E6"/>
    <w:rsid w:val="005D4F1A"/>
    <w:rsid w:val="005D72BB"/>
    <w:rsid w:val="005E654B"/>
    <w:rsid w:val="005E692F"/>
    <w:rsid w:val="005E7E6D"/>
    <w:rsid w:val="005F163B"/>
    <w:rsid w:val="005F3E76"/>
    <w:rsid w:val="005F578C"/>
    <w:rsid w:val="006026D7"/>
    <w:rsid w:val="0060416F"/>
    <w:rsid w:val="00605133"/>
    <w:rsid w:val="00607412"/>
    <w:rsid w:val="00607F00"/>
    <w:rsid w:val="00610139"/>
    <w:rsid w:val="006175BE"/>
    <w:rsid w:val="00617D10"/>
    <w:rsid w:val="0062114B"/>
    <w:rsid w:val="00623698"/>
    <w:rsid w:val="00625E96"/>
    <w:rsid w:val="00635040"/>
    <w:rsid w:val="006409C8"/>
    <w:rsid w:val="00641B32"/>
    <w:rsid w:val="00644A39"/>
    <w:rsid w:val="00647C09"/>
    <w:rsid w:val="00651F2C"/>
    <w:rsid w:val="00662C21"/>
    <w:rsid w:val="0066684E"/>
    <w:rsid w:val="00677C22"/>
    <w:rsid w:val="00681FAA"/>
    <w:rsid w:val="00682148"/>
    <w:rsid w:val="00684324"/>
    <w:rsid w:val="006849AD"/>
    <w:rsid w:val="00685D0E"/>
    <w:rsid w:val="00693D5D"/>
    <w:rsid w:val="00695003"/>
    <w:rsid w:val="006B08ED"/>
    <w:rsid w:val="006B43C8"/>
    <w:rsid w:val="006B5BFA"/>
    <w:rsid w:val="006B7F03"/>
    <w:rsid w:val="006C5FBF"/>
    <w:rsid w:val="006C7307"/>
    <w:rsid w:val="006D360C"/>
    <w:rsid w:val="006D46EE"/>
    <w:rsid w:val="006D6567"/>
    <w:rsid w:val="006F3661"/>
    <w:rsid w:val="006F48C0"/>
    <w:rsid w:val="00701B79"/>
    <w:rsid w:val="00704328"/>
    <w:rsid w:val="0070704E"/>
    <w:rsid w:val="00710811"/>
    <w:rsid w:val="00720BEF"/>
    <w:rsid w:val="00721EC3"/>
    <w:rsid w:val="00725B45"/>
    <w:rsid w:val="00735879"/>
    <w:rsid w:val="00735F3E"/>
    <w:rsid w:val="007369E3"/>
    <w:rsid w:val="00741D92"/>
    <w:rsid w:val="007421C2"/>
    <w:rsid w:val="007530A3"/>
    <w:rsid w:val="00760F5E"/>
    <w:rsid w:val="00761E8B"/>
    <w:rsid w:val="0076355A"/>
    <w:rsid w:val="00766D2B"/>
    <w:rsid w:val="007707AB"/>
    <w:rsid w:val="00780834"/>
    <w:rsid w:val="0078473D"/>
    <w:rsid w:val="00784E2E"/>
    <w:rsid w:val="00785A7B"/>
    <w:rsid w:val="007924E0"/>
    <w:rsid w:val="007A7D60"/>
    <w:rsid w:val="007B1724"/>
    <w:rsid w:val="007B1C33"/>
    <w:rsid w:val="007B4058"/>
    <w:rsid w:val="007B5A32"/>
    <w:rsid w:val="007B6331"/>
    <w:rsid w:val="007B79C2"/>
    <w:rsid w:val="007C1D41"/>
    <w:rsid w:val="007C4336"/>
    <w:rsid w:val="007D090D"/>
    <w:rsid w:val="007D35F2"/>
    <w:rsid w:val="007D64AE"/>
    <w:rsid w:val="007F41A3"/>
    <w:rsid w:val="007F7AA6"/>
    <w:rsid w:val="007F7BDC"/>
    <w:rsid w:val="008031C8"/>
    <w:rsid w:val="00811E83"/>
    <w:rsid w:val="0081663F"/>
    <w:rsid w:val="00821C24"/>
    <w:rsid w:val="00823624"/>
    <w:rsid w:val="00835618"/>
    <w:rsid w:val="00837527"/>
    <w:rsid w:val="00837E47"/>
    <w:rsid w:val="008518FE"/>
    <w:rsid w:val="00852BE9"/>
    <w:rsid w:val="00855B57"/>
    <w:rsid w:val="0085659C"/>
    <w:rsid w:val="00857687"/>
    <w:rsid w:val="00862BFA"/>
    <w:rsid w:val="00864212"/>
    <w:rsid w:val="008670F6"/>
    <w:rsid w:val="00872026"/>
    <w:rsid w:val="0087792E"/>
    <w:rsid w:val="00883EAF"/>
    <w:rsid w:val="00884302"/>
    <w:rsid w:val="00885258"/>
    <w:rsid w:val="00896864"/>
    <w:rsid w:val="00897D44"/>
    <w:rsid w:val="008A30C3"/>
    <w:rsid w:val="008A3C23"/>
    <w:rsid w:val="008B1119"/>
    <w:rsid w:val="008C49CC"/>
    <w:rsid w:val="008C6EEE"/>
    <w:rsid w:val="008D37C6"/>
    <w:rsid w:val="008D676A"/>
    <w:rsid w:val="008D69E9"/>
    <w:rsid w:val="008E0645"/>
    <w:rsid w:val="008F24F8"/>
    <w:rsid w:val="008F360A"/>
    <w:rsid w:val="008F594A"/>
    <w:rsid w:val="008F71F8"/>
    <w:rsid w:val="00901768"/>
    <w:rsid w:val="00904A87"/>
    <w:rsid w:val="00904C7E"/>
    <w:rsid w:val="0091035B"/>
    <w:rsid w:val="009122B6"/>
    <w:rsid w:val="009207A7"/>
    <w:rsid w:val="009230F8"/>
    <w:rsid w:val="00925F43"/>
    <w:rsid w:val="00926848"/>
    <w:rsid w:val="00950F62"/>
    <w:rsid w:val="00956999"/>
    <w:rsid w:val="00957CC7"/>
    <w:rsid w:val="00957F75"/>
    <w:rsid w:val="00960203"/>
    <w:rsid w:val="00971358"/>
    <w:rsid w:val="00974B13"/>
    <w:rsid w:val="00980F4F"/>
    <w:rsid w:val="009826FC"/>
    <w:rsid w:val="00982893"/>
    <w:rsid w:val="00984940"/>
    <w:rsid w:val="00992B6A"/>
    <w:rsid w:val="00996C86"/>
    <w:rsid w:val="00997361"/>
    <w:rsid w:val="009A1F6E"/>
    <w:rsid w:val="009A73B7"/>
    <w:rsid w:val="009B048D"/>
    <w:rsid w:val="009C1A20"/>
    <w:rsid w:val="009C1AB5"/>
    <w:rsid w:val="009C336F"/>
    <w:rsid w:val="009C557F"/>
    <w:rsid w:val="009C7D17"/>
    <w:rsid w:val="009D01E2"/>
    <w:rsid w:val="009D3BD1"/>
    <w:rsid w:val="009D6C48"/>
    <w:rsid w:val="009E484E"/>
    <w:rsid w:val="009E52A7"/>
    <w:rsid w:val="009E52D0"/>
    <w:rsid w:val="009F07F3"/>
    <w:rsid w:val="009F0A18"/>
    <w:rsid w:val="009F0F9A"/>
    <w:rsid w:val="009F40FB"/>
    <w:rsid w:val="009F4B45"/>
    <w:rsid w:val="009F5218"/>
    <w:rsid w:val="00A01B0D"/>
    <w:rsid w:val="00A0254A"/>
    <w:rsid w:val="00A04799"/>
    <w:rsid w:val="00A054FC"/>
    <w:rsid w:val="00A102A5"/>
    <w:rsid w:val="00A13973"/>
    <w:rsid w:val="00A15E0F"/>
    <w:rsid w:val="00A2149C"/>
    <w:rsid w:val="00A22FCB"/>
    <w:rsid w:val="00A24D7C"/>
    <w:rsid w:val="00A25B3B"/>
    <w:rsid w:val="00A32E57"/>
    <w:rsid w:val="00A35726"/>
    <w:rsid w:val="00A3615D"/>
    <w:rsid w:val="00A40127"/>
    <w:rsid w:val="00A41AC6"/>
    <w:rsid w:val="00A435E3"/>
    <w:rsid w:val="00A44DAD"/>
    <w:rsid w:val="00A472F1"/>
    <w:rsid w:val="00A52024"/>
    <w:rsid w:val="00A5237D"/>
    <w:rsid w:val="00A554A3"/>
    <w:rsid w:val="00A5701F"/>
    <w:rsid w:val="00A572CE"/>
    <w:rsid w:val="00A6425D"/>
    <w:rsid w:val="00A6728C"/>
    <w:rsid w:val="00A67E86"/>
    <w:rsid w:val="00A758EA"/>
    <w:rsid w:val="00A76004"/>
    <w:rsid w:val="00A77CF1"/>
    <w:rsid w:val="00A81C06"/>
    <w:rsid w:val="00A834EC"/>
    <w:rsid w:val="00A83B52"/>
    <w:rsid w:val="00A91546"/>
    <w:rsid w:val="00A91937"/>
    <w:rsid w:val="00A922BD"/>
    <w:rsid w:val="00A93086"/>
    <w:rsid w:val="00A9328D"/>
    <w:rsid w:val="00A9434E"/>
    <w:rsid w:val="00A95C50"/>
    <w:rsid w:val="00AA0A6E"/>
    <w:rsid w:val="00AB08FF"/>
    <w:rsid w:val="00AB5DBB"/>
    <w:rsid w:val="00AB79A6"/>
    <w:rsid w:val="00AC3AF2"/>
    <w:rsid w:val="00AC4850"/>
    <w:rsid w:val="00AD3EF5"/>
    <w:rsid w:val="00AE34D5"/>
    <w:rsid w:val="00AE390B"/>
    <w:rsid w:val="00AE615E"/>
    <w:rsid w:val="00B0245E"/>
    <w:rsid w:val="00B058DB"/>
    <w:rsid w:val="00B10028"/>
    <w:rsid w:val="00B16DB5"/>
    <w:rsid w:val="00B17D29"/>
    <w:rsid w:val="00B32F1F"/>
    <w:rsid w:val="00B420FD"/>
    <w:rsid w:val="00B47B59"/>
    <w:rsid w:val="00B53F81"/>
    <w:rsid w:val="00B56C2B"/>
    <w:rsid w:val="00B614B3"/>
    <w:rsid w:val="00B63871"/>
    <w:rsid w:val="00B65BD3"/>
    <w:rsid w:val="00B663B6"/>
    <w:rsid w:val="00B70469"/>
    <w:rsid w:val="00B72DD8"/>
    <w:rsid w:val="00B72E09"/>
    <w:rsid w:val="00B749FD"/>
    <w:rsid w:val="00B8090C"/>
    <w:rsid w:val="00B84FD5"/>
    <w:rsid w:val="00B85BFF"/>
    <w:rsid w:val="00B87669"/>
    <w:rsid w:val="00B87F13"/>
    <w:rsid w:val="00BA1668"/>
    <w:rsid w:val="00BA2183"/>
    <w:rsid w:val="00BA7464"/>
    <w:rsid w:val="00BB0832"/>
    <w:rsid w:val="00BB4146"/>
    <w:rsid w:val="00BC0CD7"/>
    <w:rsid w:val="00BC72E4"/>
    <w:rsid w:val="00BD1212"/>
    <w:rsid w:val="00BE4F0C"/>
    <w:rsid w:val="00BE7892"/>
    <w:rsid w:val="00BF0C69"/>
    <w:rsid w:val="00BF4E82"/>
    <w:rsid w:val="00BF629B"/>
    <w:rsid w:val="00BF655C"/>
    <w:rsid w:val="00BF6ABE"/>
    <w:rsid w:val="00C01A41"/>
    <w:rsid w:val="00C037FD"/>
    <w:rsid w:val="00C04A43"/>
    <w:rsid w:val="00C075EF"/>
    <w:rsid w:val="00C11E83"/>
    <w:rsid w:val="00C132AE"/>
    <w:rsid w:val="00C13648"/>
    <w:rsid w:val="00C15584"/>
    <w:rsid w:val="00C16A6E"/>
    <w:rsid w:val="00C2378A"/>
    <w:rsid w:val="00C34B4F"/>
    <w:rsid w:val="00C35528"/>
    <w:rsid w:val="00C35F9E"/>
    <w:rsid w:val="00C378A1"/>
    <w:rsid w:val="00C4120F"/>
    <w:rsid w:val="00C425D1"/>
    <w:rsid w:val="00C461B2"/>
    <w:rsid w:val="00C55E7E"/>
    <w:rsid w:val="00C56615"/>
    <w:rsid w:val="00C621D6"/>
    <w:rsid w:val="00C63F4F"/>
    <w:rsid w:val="00C7296E"/>
    <w:rsid w:val="00C75348"/>
    <w:rsid w:val="00C75907"/>
    <w:rsid w:val="00C77CC0"/>
    <w:rsid w:val="00C82D86"/>
    <w:rsid w:val="00C8455A"/>
    <w:rsid w:val="00C9011E"/>
    <w:rsid w:val="00C907C9"/>
    <w:rsid w:val="00C91F6C"/>
    <w:rsid w:val="00C954FB"/>
    <w:rsid w:val="00CA2191"/>
    <w:rsid w:val="00CA50DD"/>
    <w:rsid w:val="00CB15D2"/>
    <w:rsid w:val="00CB4B8D"/>
    <w:rsid w:val="00CC0DDA"/>
    <w:rsid w:val="00CC1769"/>
    <w:rsid w:val="00CC5A05"/>
    <w:rsid w:val="00CD3F35"/>
    <w:rsid w:val="00CD5B64"/>
    <w:rsid w:val="00CD5BB4"/>
    <w:rsid w:val="00CD67D6"/>
    <w:rsid w:val="00CD684F"/>
    <w:rsid w:val="00CD6975"/>
    <w:rsid w:val="00CD69A7"/>
    <w:rsid w:val="00D030D9"/>
    <w:rsid w:val="00D06623"/>
    <w:rsid w:val="00D077EC"/>
    <w:rsid w:val="00D12FD8"/>
    <w:rsid w:val="00D14C6B"/>
    <w:rsid w:val="00D16864"/>
    <w:rsid w:val="00D22314"/>
    <w:rsid w:val="00D349F4"/>
    <w:rsid w:val="00D464E3"/>
    <w:rsid w:val="00D5536F"/>
    <w:rsid w:val="00D56537"/>
    <w:rsid w:val="00D56935"/>
    <w:rsid w:val="00D629E6"/>
    <w:rsid w:val="00D716BA"/>
    <w:rsid w:val="00D758C6"/>
    <w:rsid w:val="00D7612F"/>
    <w:rsid w:val="00D825EC"/>
    <w:rsid w:val="00D82A0D"/>
    <w:rsid w:val="00D85ABD"/>
    <w:rsid w:val="00D90C10"/>
    <w:rsid w:val="00D91137"/>
    <w:rsid w:val="00D92BAA"/>
    <w:rsid w:val="00D92E96"/>
    <w:rsid w:val="00DA258C"/>
    <w:rsid w:val="00DA4345"/>
    <w:rsid w:val="00DB02F4"/>
    <w:rsid w:val="00DB2D72"/>
    <w:rsid w:val="00DB53DB"/>
    <w:rsid w:val="00DB792F"/>
    <w:rsid w:val="00DB7A32"/>
    <w:rsid w:val="00DC00B1"/>
    <w:rsid w:val="00DC1C6B"/>
    <w:rsid w:val="00DC2B07"/>
    <w:rsid w:val="00DC4F7C"/>
    <w:rsid w:val="00DC5F93"/>
    <w:rsid w:val="00DD5286"/>
    <w:rsid w:val="00DE07FA"/>
    <w:rsid w:val="00DE20DB"/>
    <w:rsid w:val="00DF29CC"/>
    <w:rsid w:val="00DF2DDE"/>
    <w:rsid w:val="00DF328F"/>
    <w:rsid w:val="00DF6C57"/>
    <w:rsid w:val="00DF77C8"/>
    <w:rsid w:val="00DF78F4"/>
    <w:rsid w:val="00E00957"/>
    <w:rsid w:val="00E01667"/>
    <w:rsid w:val="00E02844"/>
    <w:rsid w:val="00E02962"/>
    <w:rsid w:val="00E06332"/>
    <w:rsid w:val="00E12E90"/>
    <w:rsid w:val="00E14B9D"/>
    <w:rsid w:val="00E1513E"/>
    <w:rsid w:val="00E2492E"/>
    <w:rsid w:val="00E27192"/>
    <w:rsid w:val="00E36209"/>
    <w:rsid w:val="00E37AF9"/>
    <w:rsid w:val="00E40056"/>
    <w:rsid w:val="00E41EED"/>
    <w:rsid w:val="00E420BB"/>
    <w:rsid w:val="00E43145"/>
    <w:rsid w:val="00E436F0"/>
    <w:rsid w:val="00E4615A"/>
    <w:rsid w:val="00E50DF6"/>
    <w:rsid w:val="00E60BDC"/>
    <w:rsid w:val="00E61F67"/>
    <w:rsid w:val="00E63066"/>
    <w:rsid w:val="00E6336D"/>
    <w:rsid w:val="00E6366C"/>
    <w:rsid w:val="00E65C7C"/>
    <w:rsid w:val="00E6700A"/>
    <w:rsid w:val="00E72B8F"/>
    <w:rsid w:val="00E76B52"/>
    <w:rsid w:val="00E833A0"/>
    <w:rsid w:val="00E83AF6"/>
    <w:rsid w:val="00E83DA5"/>
    <w:rsid w:val="00E845E6"/>
    <w:rsid w:val="00E852DD"/>
    <w:rsid w:val="00E8677F"/>
    <w:rsid w:val="00E965C5"/>
    <w:rsid w:val="00E96A3A"/>
    <w:rsid w:val="00E97402"/>
    <w:rsid w:val="00E97B99"/>
    <w:rsid w:val="00EA29E6"/>
    <w:rsid w:val="00EA2F2D"/>
    <w:rsid w:val="00EB2851"/>
    <w:rsid w:val="00EB2E9D"/>
    <w:rsid w:val="00EC20AD"/>
    <w:rsid w:val="00EC51C3"/>
    <w:rsid w:val="00ED1E14"/>
    <w:rsid w:val="00ED39DF"/>
    <w:rsid w:val="00EE3073"/>
    <w:rsid w:val="00EE5D65"/>
    <w:rsid w:val="00EE68B1"/>
    <w:rsid w:val="00EE6FFC"/>
    <w:rsid w:val="00EF10AC"/>
    <w:rsid w:val="00EF4701"/>
    <w:rsid w:val="00EF564E"/>
    <w:rsid w:val="00F101D2"/>
    <w:rsid w:val="00F15148"/>
    <w:rsid w:val="00F16C09"/>
    <w:rsid w:val="00F22198"/>
    <w:rsid w:val="00F231EA"/>
    <w:rsid w:val="00F23552"/>
    <w:rsid w:val="00F31B86"/>
    <w:rsid w:val="00F33D49"/>
    <w:rsid w:val="00F3481E"/>
    <w:rsid w:val="00F436E9"/>
    <w:rsid w:val="00F44131"/>
    <w:rsid w:val="00F46F04"/>
    <w:rsid w:val="00F4704E"/>
    <w:rsid w:val="00F531B2"/>
    <w:rsid w:val="00F577F6"/>
    <w:rsid w:val="00F65266"/>
    <w:rsid w:val="00F65873"/>
    <w:rsid w:val="00F7049D"/>
    <w:rsid w:val="00F751E1"/>
    <w:rsid w:val="00F763ED"/>
    <w:rsid w:val="00F822B0"/>
    <w:rsid w:val="00F87F15"/>
    <w:rsid w:val="00F92870"/>
    <w:rsid w:val="00F932B6"/>
    <w:rsid w:val="00FA516C"/>
    <w:rsid w:val="00FB2B0C"/>
    <w:rsid w:val="00FC0B7B"/>
    <w:rsid w:val="00FC171B"/>
    <w:rsid w:val="00FC38EF"/>
    <w:rsid w:val="00FC4AB7"/>
    <w:rsid w:val="00FD052C"/>
    <w:rsid w:val="00FD21FB"/>
    <w:rsid w:val="00FD347F"/>
    <w:rsid w:val="00FD6B20"/>
    <w:rsid w:val="00FE0B97"/>
    <w:rsid w:val="00FE2D10"/>
    <w:rsid w:val="00FF1646"/>
    <w:rsid w:val="00FF3031"/>
    <w:rsid w:val="00FF518E"/>
    <w:rsid w:val="00FF51FD"/>
    <w:rsid w:val="00FF569D"/>
    <w:rsid w:val="00FF5B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2276A0"/>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caption"/>
    <w:basedOn w:val="a"/>
    <w:next w:val="a"/>
    <w:unhideWhenUsed/>
    <w:qFormat/>
    <w:rsid w:val="005D3371"/>
    <w:rPr>
      <w:rFonts w:asciiTheme="majorHAnsi" w:eastAsia="黑体" w:hAnsiTheme="majorHAnsi" w:cstheme="majorBidi"/>
    </w:rPr>
  </w:style>
  <w:style w:type="character" w:styleId="af2">
    <w:name w:val="Placeholder Text"/>
    <w:basedOn w:val="a0"/>
    <w:semiHidden/>
    <w:rsid w:val="00E4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5212">
      <w:bodyDiv w:val="1"/>
      <w:marLeft w:val="0"/>
      <w:marRight w:val="0"/>
      <w:marTop w:val="0"/>
      <w:marBottom w:val="0"/>
      <w:divBdr>
        <w:top w:val="none" w:sz="0" w:space="0" w:color="auto"/>
        <w:left w:val="none" w:sz="0" w:space="0" w:color="auto"/>
        <w:bottom w:val="none" w:sz="0" w:space="0" w:color="auto"/>
        <w:right w:val="none" w:sz="0" w:space="0" w:color="auto"/>
      </w:divBdr>
    </w:div>
    <w:div w:id="196049175">
      <w:bodyDiv w:val="1"/>
      <w:marLeft w:val="0"/>
      <w:marRight w:val="0"/>
      <w:marTop w:val="0"/>
      <w:marBottom w:val="0"/>
      <w:divBdr>
        <w:top w:val="none" w:sz="0" w:space="0" w:color="auto"/>
        <w:left w:val="none" w:sz="0" w:space="0" w:color="auto"/>
        <w:bottom w:val="none" w:sz="0" w:space="0" w:color="auto"/>
        <w:right w:val="none" w:sz="0" w:space="0" w:color="auto"/>
      </w:divBdr>
    </w:div>
    <w:div w:id="366566304">
      <w:bodyDiv w:val="1"/>
      <w:marLeft w:val="0"/>
      <w:marRight w:val="0"/>
      <w:marTop w:val="0"/>
      <w:marBottom w:val="0"/>
      <w:divBdr>
        <w:top w:val="none" w:sz="0" w:space="0" w:color="auto"/>
        <w:left w:val="none" w:sz="0" w:space="0" w:color="auto"/>
        <w:bottom w:val="none" w:sz="0" w:space="0" w:color="auto"/>
        <w:right w:val="none" w:sz="0" w:space="0" w:color="auto"/>
      </w:divBdr>
    </w:div>
    <w:div w:id="46046269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31853353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F6B6415BFE247C42B181287530914565" ma:contentTypeVersion="5" ma:contentTypeDescription="新建文档。" ma:contentTypeScope="" ma:versionID="cfd369e0b1bf61024c69bd8b93ab4460">
  <xsd:schema xmlns:xsd="http://www.w3.org/2001/XMLSchema" xmlns:xs="http://www.w3.org/2001/XMLSchema" xmlns:p="http://schemas.microsoft.com/office/2006/metadata/properties" xmlns:ns3="e42b79f6-83b4-41d6-8f5d-5bc809cd3143" xmlns:ns4="d4899f6e-97ca-4140-979c-216d95c85747" targetNamespace="http://schemas.microsoft.com/office/2006/metadata/properties" ma:root="true" ma:fieldsID="24f53ff6752caf9f41f15e8a6e09322f" ns3:_="" ns4:_="">
    <xsd:import namespace="e42b79f6-83b4-41d6-8f5d-5bc809cd3143"/>
    <xsd:import namespace="d4899f6e-97ca-4140-979c-216d95c8574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2b79f6-83b4-41d6-8f5d-5bc809cd31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899f6e-97ca-4140-979c-216d95c85747" elementFormDefault="qualified">
    <xsd:import namespace="http://schemas.microsoft.com/office/2006/documentManagement/types"/>
    <xsd:import namespace="http://schemas.microsoft.com/office/infopath/2007/PartnerControls"/>
    <xsd:element name="SharedWithUsers" ma:index="10"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享对象详细信息" ma:internalName="SharedWithDetails" ma:readOnly="true">
      <xsd:simpleType>
        <xsd:restriction base="dms:Note">
          <xsd:maxLength value="255"/>
        </xsd:restriction>
      </xsd:simpleType>
    </xsd:element>
    <xsd:element name="SharingHintHash" ma:index="12" nillable="true" ma:displayName="共享提示哈希"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A24BB-BD38-43B4-AFF6-4FBEA81958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2b79f6-83b4-41d6-8f5d-5bc809cd3143"/>
    <ds:schemaRef ds:uri="d4899f6e-97ca-4140-979c-216d95c857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0339948-4901-4CD5-8422-8CDF84B4A50A}">
  <ds:schemaRefs>
    <ds:schemaRef ds:uri="http://schemas.microsoft.com/sharepoint/v3/contenttype/forms"/>
  </ds:schemaRefs>
</ds:datastoreItem>
</file>

<file path=customXml/itemProps3.xml><?xml version="1.0" encoding="utf-8"?>
<ds:datastoreItem xmlns:ds="http://schemas.openxmlformats.org/officeDocument/2006/customXml" ds:itemID="{6AFEA902-45F8-47B6-93E0-10041122128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AAD7059-D690-4457-838E-C2A9D50D1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1793</TotalTime>
  <Pages>8</Pages>
  <Words>2712</Words>
  <Characters>15460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18136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盛琪 潘</cp:lastModifiedBy>
  <cp:revision>539</cp:revision>
  <cp:lastPrinted>2012-08-02T18:53:00Z</cp:lastPrinted>
  <dcterms:created xsi:type="dcterms:W3CDTF">2019-10-08T14:13:00Z</dcterms:created>
  <dcterms:modified xsi:type="dcterms:W3CDTF">2019-10-17T15:06:00Z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0x010100F6B6415BFE247C42B181287530914565</vt:lpwstr>
  </property>
</Properties>
</file>